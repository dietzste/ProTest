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6D" w:rsidRPr="00CF7E09" w:rsidRDefault="007C4BEA" w:rsidP="007C4BEA">
      <w:pPr>
        <w:pStyle w:val="Titel"/>
        <w:rPr>
          <w:lang w:val="de-DE"/>
        </w:rPr>
      </w:pPr>
      <w:r>
        <w:rPr>
          <w:lang w:val="de-DE"/>
        </w:rPr>
        <w:t xml:space="preserve">Manual </w:t>
      </w:r>
      <w:r w:rsidR="00FE22B0">
        <w:rPr>
          <w:lang w:val="de-DE"/>
        </w:rPr>
        <w:t>ProT</w:t>
      </w:r>
      <w:r w:rsidR="003C14FD">
        <w:rPr>
          <w:lang w:val="de-DE"/>
        </w:rPr>
        <w:t>est 2.0</w:t>
      </w:r>
      <w:r>
        <w:rPr>
          <w:lang w:val="de-DE"/>
        </w:rPr>
        <w:t xml:space="preserve"> (Kurzfassung) </w:t>
      </w:r>
    </w:p>
    <w:p w:rsidR="00541A5A" w:rsidRPr="00F2774B" w:rsidRDefault="00541A5A" w:rsidP="003402D2">
      <w:pPr>
        <w:pStyle w:val="AuthorDateText"/>
      </w:pPr>
      <w:r w:rsidRPr="00F2774B">
        <w:t>Stefan Dietz*</w:t>
      </w:r>
    </w:p>
    <w:p w:rsidR="00541A5A" w:rsidRDefault="004E4BF0" w:rsidP="003402D2">
      <w:pPr>
        <w:pStyle w:val="AuthorDateText"/>
      </w:pPr>
      <w:r>
        <w:t>20</w:t>
      </w:r>
      <w:r w:rsidR="00541A5A" w:rsidRPr="00535779">
        <w:t>.1</w:t>
      </w:r>
      <w:r w:rsidR="00D97AFA">
        <w:t>2</w:t>
      </w:r>
      <w:r w:rsidR="00B40101">
        <w:t>.2019</w:t>
      </w:r>
      <w:r w:rsidR="00B776BA" w:rsidRPr="00535779">
        <w:t xml:space="preserve"> – Version: </w:t>
      </w:r>
      <w:r w:rsidR="00B40101">
        <w:t>2</w:t>
      </w:r>
      <w:r w:rsidR="00B776BA" w:rsidRPr="00535779">
        <w:t>.0</w:t>
      </w:r>
    </w:p>
    <w:p w:rsidR="00200CA1" w:rsidRDefault="00200CA1">
      <w:pPr>
        <w:pStyle w:val="Verzeichnis1"/>
        <w:rPr>
          <w:rFonts w:ascii="Calibri Light" w:hAnsi="Calibri Light"/>
          <w:sz w:val="28"/>
          <w:szCs w:val="28"/>
        </w:rPr>
      </w:pPr>
    </w:p>
    <w:p w:rsidR="00200CA1" w:rsidRPr="00200CA1" w:rsidRDefault="00200CA1" w:rsidP="00200CA1">
      <w:pPr>
        <w:rPr>
          <w:lang w:val="de-DE"/>
        </w:rPr>
      </w:pPr>
    </w:p>
    <w:p w:rsidR="00200CA1" w:rsidRPr="00B27B89" w:rsidRDefault="00200CA1" w:rsidP="00B27B89">
      <w:pPr>
        <w:rPr>
          <w:b/>
          <w:sz w:val="30"/>
          <w:szCs w:val="30"/>
        </w:rPr>
      </w:pPr>
      <w:r w:rsidRPr="00B27B89">
        <w:rPr>
          <w:b/>
          <w:sz w:val="30"/>
          <w:szCs w:val="30"/>
        </w:rPr>
        <w:t>Inhalt</w:t>
      </w:r>
      <w:r w:rsidR="00B27B89" w:rsidRPr="00B27B89">
        <w:rPr>
          <w:b/>
          <w:sz w:val="30"/>
          <w:szCs w:val="30"/>
        </w:rPr>
        <w:t>sverzeichnis</w:t>
      </w:r>
    </w:p>
    <w:p w:rsidR="00B27B89" w:rsidRDefault="007D2032">
      <w:pPr>
        <w:pStyle w:val="Verzeichnis1"/>
        <w:rPr>
          <w:rFonts w:asciiTheme="minorHAnsi" w:hAnsiTheme="minorHAnsi" w:cstheme="minorBidi"/>
          <w:b w:val="0"/>
          <w:spacing w:val="0"/>
          <w:kern w:val="0"/>
          <w:sz w:val="22"/>
          <w:szCs w:val="22"/>
          <w:lang w:eastAsia="de-DE" w:bidi="ar-SA"/>
        </w:rPr>
      </w:pPr>
      <w:r w:rsidRPr="007D2032">
        <w:rPr>
          <w:rFonts w:ascii="Calibri Light" w:hAnsi="Calibri Light"/>
          <w:sz w:val="28"/>
          <w:szCs w:val="28"/>
        </w:rPr>
        <w:fldChar w:fldCharType="begin"/>
      </w:r>
      <w:r w:rsidR="007C4BEA">
        <w:rPr>
          <w:rFonts w:ascii="Calibri Light" w:hAnsi="Calibri Light"/>
          <w:sz w:val="28"/>
          <w:szCs w:val="28"/>
        </w:rPr>
        <w:instrText xml:space="preserve"> TOC \o "1-3" \h \z \u </w:instrText>
      </w:r>
      <w:r w:rsidRPr="007D2032">
        <w:rPr>
          <w:rFonts w:ascii="Calibri Light" w:hAnsi="Calibri Light"/>
          <w:sz w:val="28"/>
          <w:szCs w:val="28"/>
        </w:rPr>
        <w:fldChar w:fldCharType="separate"/>
      </w:r>
      <w:hyperlink w:anchor="_Toc27721347" w:history="1">
        <w:r w:rsidR="00B27B89" w:rsidRPr="00274DEA">
          <w:rPr>
            <w:rStyle w:val="Hyperlink"/>
          </w:rPr>
          <w:t>1</w:t>
        </w:r>
        <w:r w:rsidR="00B27B89">
          <w:rPr>
            <w:rFonts w:asciiTheme="minorHAnsi" w:hAnsiTheme="minorHAnsi" w:cstheme="minorBidi"/>
            <w:b w:val="0"/>
            <w:spacing w:val="0"/>
            <w:kern w:val="0"/>
            <w:sz w:val="22"/>
            <w:szCs w:val="22"/>
            <w:lang w:eastAsia="de-DE" w:bidi="ar-SA"/>
          </w:rPr>
          <w:tab/>
        </w:r>
        <w:r w:rsidR="00B27B89" w:rsidRPr="00274DEA">
          <w:rPr>
            <w:rStyle w:val="Hyperlink"/>
          </w:rPr>
          <w:t>Allgemeines</w:t>
        </w:r>
        <w:r w:rsidR="00B27B89">
          <w:rPr>
            <w:webHidden/>
          </w:rPr>
          <w:tab/>
        </w:r>
        <w:r>
          <w:rPr>
            <w:webHidden/>
          </w:rPr>
          <w:fldChar w:fldCharType="begin"/>
        </w:r>
        <w:r w:rsidR="00B27B89">
          <w:rPr>
            <w:webHidden/>
          </w:rPr>
          <w:instrText xml:space="preserve"> PAGEREF _Toc27721347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312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27B89" w:rsidRDefault="007D2032">
      <w:pPr>
        <w:pStyle w:val="Verzeichnis1"/>
        <w:rPr>
          <w:rFonts w:asciiTheme="minorHAnsi" w:hAnsiTheme="minorHAnsi" w:cstheme="minorBidi"/>
          <w:b w:val="0"/>
          <w:spacing w:val="0"/>
          <w:kern w:val="0"/>
          <w:sz w:val="22"/>
          <w:szCs w:val="22"/>
          <w:lang w:eastAsia="de-DE" w:bidi="ar-SA"/>
        </w:rPr>
      </w:pPr>
      <w:hyperlink w:anchor="_Toc27721348" w:history="1">
        <w:r w:rsidR="00B27B89" w:rsidRPr="00274DEA">
          <w:rPr>
            <w:rStyle w:val="Hyperlink"/>
          </w:rPr>
          <w:t>2</w:t>
        </w:r>
        <w:r w:rsidR="00B27B89">
          <w:rPr>
            <w:rFonts w:asciiTheme="minorHAnsi" w:hAnsiTheme="minorHAnsi" w:cstheme="minorBidi"/>
            <w:b w:val="0"/>
            <w:spacing w:val="0"/>
            <w:kern w:val="0"/>
            <w:sz w:val="22"/>
            <w:szCs w:val="22"/>
            <w:lang w:eastAsia="de-DE" w:bidi="ar-SA"/>
          </w:rPr>
          <w:tab/>
        </w:r>
        <w:r w:rsidR="00B27B89" w:rsidRPr="00274DEA">
          <w:rPr>
            <w:rStyle w:val="Hyperlink"/>
          </w:rPr>
          <w:t>OCR-Konfiguration</w:t>
        </w:r>
        <w:r w:rsidR="00B27B89">
          <w:rPr>
            <w:webHidden/>
          </w:rPr>
          <w:tab/>
        </w:r>
        <w:r>
          <w:rPr>
            <w:webHidden/>
          </w:rPr>
          <w:fldChar w:fldCharType="begin"/>
        </w:r>
        <w:r w:rsidR="00B27B89">
          <w:rPr>
            <w:webHidden/>
          </w:rPr>
          <w:instrText xml:space="preserve"> PAGEREF _Toc27721348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312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27B89" w:rsidRDefault="007D2032">
      <w:pPr>
        <w:pStyle w:val="Verzeichnis1"/>
        <w:rPr>
          <w:rFonts w:asciiTheme="minorHAnsi" w:hAnsiTheme="minorHAnsi" w:cstheme="minorBidi"/>
          <w:b w:val="0"/>
          <w:spacing w:val="0"/>
          <w:kern w:val="0"/>
          <w:sz w:val="22"/>
          <w:szCs w:val="22"/>
          <w:lang w:eastAsia="de-DE" w:bidi="ar-SA"/>
        </w:rPr>
      </w:pPr>
      <w:hyperlink w:anchor="_Toc27721349" w:history="1">
        <w:r w:rsidR="00B27B89" w:rsidRPr="00274DEA">
          <w:rPr>
            <w:rStyle w:val="Hyperlink"/>
          </w:rPr>
          <w:t>3</w:t>
        </w:r>
        <w:r w:rsidR="00B27B89">
          <w:rPr>
            <w:rFonts w:asciiTheme="minorHAnsi" w:hAnsiTheme="minorHAnsi" w:cstheme="minorBidi"/>
            <w:b w:val="0"/>
            <w:spacing w:val="0"/>
            <w:kern w:val="0"/>
            <w:sz w:val="22"/>
            <w:szCs w:val="22"/>
            <w:lang w:eastAsia="de-DE" w:bidi="ar-SA"/>
          </w:rPr>
          <w:tab/>
        </w:r>
        <w:r w:rsidR="00B27B89" w:rsidRPr="00274DEA">
          <w:rPr>
            <w:rStyle w:val="Hyperlink"/>
          </w:rPr>
          <w:t>Ini-Dateien</w:t>
        </w:r>
        <w:r w:rsidR="00B27B89">
          <w:rPr>
            <w:webHidden/>
          </w:rPr>
          <w:tab/>
        </w:r>
        <w:r>
          <w:rPr>
            <w:webHidden/>
          </w:rPr>
          <w:fldChar w:fldCharType="begin"/>
        </w:r>
        <w:r w:rsidR="00B27B89">
          <w:rPr>
            <w:webHidden/>
          </w:rPr>
          <w:instrText xml:space="preserve"> PAGEREF _Toc27721349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312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27B89" w:rsidRDefault="007D2032">
      <w:pPr>
        <w:pStyle w:val="Verzeichnis1"/>
        <w:rPr>
          <w:rFonts w:asciiTheme="minorHAnsi" w:hAnsiTheme="minorHAnsi" w:cstheme="minorBidi"/>
          <w:b w:val="0"/>
          <w:spacing w:val="0"/>
          <w:kern w:val="0"/>
          <w:sz w:val="22"/>
          <w:szCs w:val="22"/>
          <w:lang w:eastAsia="de-DE" w:bidi="ar-SA"/>
        </w:rPr>
      </w:pPr>
      <w:hyperlink w:anchor="_Toc27721350" w:history="1">
        <w:r w:rsidR="00B27B89" w:rsidRPr="00274DEA">
          <w:rPr>
            <w:rStyle w:val="Hyperlink"/>
          </w:rPr>
          <w:t>4</w:t>
        </w:r>
        <w:r w:rsidR="00B27B89">
          <w:rPr>
            <w:rFonts w:asciiTheme="minorHAnsi" w:hAnsiTheme="minorHAnsi" w:cstheme="minorBidi"/>
            <w:b w:val="0"/>
            <w:spacing w:val="0"/>
            <w:kern w:val="0"/>
            <w:sz w:val="22"/>
            <w:szCs w:val="22"/>
            <w:lang w:eastAsia="de-DE" w:bidi="ar-SA"/>
          </w:rPr>
          <w:tab/>
        </w:r>
        <w:r w:rsidR="00B27B89" w:rsidRPr="00274DEA">
          <w:rPr>
            <w:rStyle w:val="Hyperlink"/>
          </w:rPr>
          <w:t>Menüs</w:t>
        </w:r>
        <w:r w:rsidR="00B27B89">
          <w:rPr>
            <w:webHidden/>
          </w:rPr>
          <w:tab/>
        </w:r>
        <w:r>
          <w:rPr>
            <w:webHidden/>
          </w:rPr>
          <w:fldChar w:fldCharType="begin"/>
        </w:r>
        <w:r w:rsidR="00B27B89">
          <w:rPr>
            <w:webHidden/>
          </w:rPr>
          <w:instrText xml:space="preserve"> PAGEREF _Toc27721350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7312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27B89" w:rsidRDefault="007D2032" w:rsidP="00200CA1">
      <w:pPr>
        <w:spacing w:after="120"/>
        <w:rPr>
          <w:rFonts w:ascii="Calibri Light" w:hAnsi="Calibri Light" w:cs="Open Sans"/>
          <w:sz w:val="28"/>
          <w:szCs w:val="28"/>
          <w:lang w:val="de-DE"/>
        </w:rPr>
      </w:pPr>
      <w:r>
        <w:rPr>
          <w:rFonts w:ascii="Calibri Light" w:hAnsi="Calibri Light" w:cs="Open Sans"/>
          <w:sz w:val="28"/>
          <w:szCs w:val="28"/>
          <w:lang w:val="de-DE"/>
        </w:rPr>
        <w:fldChar w:fldCharType="end"/>
      </w:r>
      <w:bookmarkStart w:id="0" w:name="_Toc27720779"/>
      <w:bookmarkStart w:id="1" w:name="_Toc27720933"/>
      <w:bookmarkStart w:id="2" w:name="_Toc27721026"/>
    </w:p>
    <w:p w:rsidR="00B27B89" w:rsidRDefault="00B27B89" w:rsidP="00B27B89">
      <w:pPr>
        <w:pStyle w:val="berschrift1"/>
        <w:rPr>
          <w:rFonts w:ascii="Calibri Light" w:hAnsi="Calibri Light" w:cs="Open Sans"/>
          <w:sz w:val="28"/>
          <w:lang w:val="de-DE"/>
        </w:rPr>
        <w:sectPr w:rsidR="00B27B89" w:rsidSect="00C56D02">
          <w:footerReference w:type="default" r:id="rId8"/>
          <w:footerReference w:type="first" r:id="rId9"/>
          <w:pgSz w:w="11907" w:h="16839" w:code="9"/>
          <w:pgMar w:top="1440" w:right="1440" w:bottom="1701" w:left="1440" w:header="709" w:footer="1134" w:gutter="0"/>
          <w:cols w:space="708"/>
          <w:titlePg/>
          <w:docGrid w:linePitch="360"/>
        </w:sectPr>
      </w:pPr>
    </w:p>
    <w:p w:rsidR="002C43FE" w:rsidRDefault="002C43FE" w:rsidP="00B27B89">
      <w:pPr>
        <w:pStyle w:val="berschrift1"/>
      </w:pPr>
      <w:bookmarkStart w:id="3" w:name="_Toc27721347"/>
      <w:r>
        <w:lastRenderedPageBreak/>
        <w:t>Allgemeines</w:t>
      </w:r>
      <w:bookmarkEnd w:id="0"/>
      <w:bookmarkEnd w:id="1"/>
      <w:bookmarkEnd w:id="2"/>
      <w:bookmarkEnd w:id="3"/>
    </w:p>
    <w:p w:rsidR="002C43FE" w:rsidRDefault="00FE22B0" w:rsidP="00F739B3">
      <w:pPr>
        <w:rPr>
          <w:lang w:val="de-DE"/>
        </w:rPr>
      </w:pPr>
      <w:r>
        <w:t xml:space="preserve">ProTest 2.0 </w:t>
      </w:r>
      <w:r w:rsidR="00F739B3">
        <w:rPr>
          <w:lang w:val="de-DE"/>
        </w:rPr>
        <w:t>besteht aus mehreren Tools. Einem „Hauptprogramm“ (Protest_v2.0.exe), einem RemoteClient (</w:t>
      </w:r>
      <w:r w:rsidR="00F739B3" w:rsidRPr="00F739B3">
        <w:rPr>
          <w:lang w:val="de-DE"/>
        </w:rPr>
        <w:t>Protest_v2.0_RemoteClient.exe</w:t>
      </w:r>
      <w:r w:rsidR="00F739B3">
        <w:rPr>
          <w:lang w:val="de-DE"/>
        </w:rPr>
        <w:t>) und einem Texterkennungsprogramm (Capture2Text). Beim Öffnen des Hauptogramms wird die Texterkennung</w:t>
      </w:r>
      <w:r w:rsidR="008219C8">
        <w:rPr>
          <w:lang w:val="de-DE"/>
        </w:rPr>
        <w:t>ssoftware automatisch gestartet, b</w:t>
      </w:r>
      <w:r w:rsidR="00DF4CF1">
        <w:rPr>
          <w:lang w:val="de-DE"/>
        </w:rPr>
        <w:t>eim späteren S</w:t>
      </w:r>
      <w:r w:rsidR="00F739B3">
        <w:rPr>
          <w:lang w:val="de-DE"/>
        </w:rPr>
        <w:t xml:space="preserve">chließen des Programms mit der F12-Taste automatisch beendet. </w:t>
      </w:r>
      <w:r w:rsidR="008219C8">
        <w:rPr>
          <w:lang w:val="de-DE"/>
        </w:rPr>
        <w:t xml:space="preserve">Das Texterkennungsprogramm muss also nicht </w:t>
      </w:r>
      <w:r w:rsidR="00717E2F">
        <w:rPr>
          <w:lang w:val="de-DE"/>
        </w:rPr>
        <w:t>manuell geöffnet und</w:t>
      </w:r>
      <w:r w:rsidR="008219C8">
        <w:rPr>
          <w:lang w:val="de-DE"/>
        </w:rPr>
        <w:t xml:space="preserve"> geschlossen werden. </w:t>
      </w:r>
      <w:r w:rsidR="00F739B3">
        <w:rPr>
          <w:lang w:val="de-DE"/>
        </w:rPr>
        <w:t>Der RemoteClient muss per Teamviewer auf den Remote-Rechner übertragen werden (siehe gif ‚</w:t>
      </w:r>
      <w:r w:rsidR="00F739B3" w:rsidRPr="00F739B3">
        <w:rPr>
          <w:lang w:val="de-DE"/>
        </w:rPr>
        <w:t>RemoteClient_aktivieren</w:t>
      </w:r>
      <w:r w:rsidR="00F739B3">
        <w:rPr>
          <w:lang w:val="de-DE"/>
        </w:rPr>
        <w:t>‘</w:t>
      </w:r>
      <w:r w:rsidR="00D12760">
        <w:rPr>
          <w:lang w:val="de-DE"/>
        </w:rPr>
        <w:t xml:space="preserve"> und Abbildung 1</w:t>
      </w:r>
      <w:r w:rsidR="00F739B3">
        <w:rPr>
          <w:lang w:val="de-DE"/>
        </w:rPr>
        <w:t xml:space="preserve">). Nach dem Beenden einer </w:t>
      </w:r>
      <w:r w:rsidR="00717E2F">
        <w:rPr>
          <w:lang w:val="de-DE"/>
        </w:rPr>
        <w:t>TestSitzung</w:t>
      </w:r>
      <w:r w:rsidR="00F739B3">
        <w:rPr>
          <w:lang w:val="de-DE"/>
        </w:rPr>
        <w:t xml:space="preserve"> muss der Client wieder geschlossen werden (siehe gif ‚</w:t>
      </w:r>
      <w:r w:rsidR="00F739B3" w:rsidRPr="00F739B3">
        <w:rPr>
          <w:lang w:val="de-DE"/>
        </w:rPr>
        <w:t>RemoteClient_schließen</w:t>
      </w:r>
      <w:r w:rsidR="00F739B3">
        <w:rPr>
          <w:lang w:val="de-DE"/>
        </w:rPr>
        <w:t>‘). Beim ersten Öffnen des Hauptprogramms (Protest_v2.0.exe), muss ein neues Projekt erstellt werden (siehe gif ‚</w:t>
      </w:r>
      <w:r w:rsidR="00F739B3" w:rsidRPr="00F739B3">
        <w:rPr>
          <w:lang w:val="de-DE"/>
        </w:rPr>
        <w:t>Neues_Projekt_erstellen</w:t>
      </w:r>
      <w:r w:rsidR="00F739B3">
        <w:rPr>
          <w:lang w:val="de-DE"/>
        </w:rPr>
        <w:t>‘). Beim nächsten Öffnen werden die erstellten Projektdateien angezeigt.</w:t>
      </w:r>
      <w:r w:rsidR="00717E2F">
        <w:rPr>
          <w:lang w:val="de-DE"/>
        </w:rPr>
        <w:t xml:space="preserve"> Die</w:t>
      </w:r>
      <w:r w:rsidR="007A1C2C">
        <w:rPr>
          <w:lang w:val="de-DE"/>
        </w:rPr>
        <w:t xml:space="preserve"> gif-Dateien</w:t>
      </w:r>
      <w:r w:rsidR="00717E2F">
        <w:rPr>
          <w:lang w:val="de-DE"/>
        </w:rPr>
        <w:t xml:space="preserve">, die die einzelnen Prozesse verbildlichen sollen, können in einem beliebigen </w:t>
      </w:r>
      <w:r w:rsidR="007A1C2C">
        <w:rPr>
          <w:lang w:val="de-DE"/>
        </w:rPr>
        <w:t>Browser (z.B. Firefox</w:t>
      </w:r>
      <w:r w:rsidR="00717E2F">
        <w:rPr>
          <w:lang w:val="de-DE"/>
        </w:rPr>
        <w:t>) geöffnet werden</w:t>
      </w:r>
      <w:r w:rsidR="007A1C2C">
        <w:rPr>
          <w:lang w:val="de-DE"/>
        </w:rPr>
        <w:t>.</w:t>
      </w:r>
      <w:r w:rsidR="008F5D2B">
        <w:rPr>
          <w:lang w:val="de-DE"/>
        </w:rPr>
        <w:t xml:space="preserve"> Hier noch einmal zusammengefasst:</w:t>
      </w:r>
    </w:p>
    <w:p w:rsidR="008F5D2B" w:rsidRDefault="008F5D2B" w:rsidP="008F5D2B">
      <w:pPr>
        <w:pStyle w:val="Listenabsatz"/>
        <w:numPr>
          <w:ilvl w:val="0"/>
          <w:numId w:val="56"/>
        </w:numPr>
        <w:rPr>
          <w:lang w:val="de-DE"/>
        </w:rPr>
      </w:pPr>
      <w:r w:rsidRPr="008F5D2B">
        <w:rPr>
          <w:lang w:val="de-DE"/>
        </w:rPr>
        <w:t>RemoteClient im Teamviewer übertragen &gt; RemoteClient_aktivieren.gif</w:t>
      </w:r>
    </w:p>
    <w:p w:rsidR="008F5D2B" w:rsidRDefault="008F5D2B" w:rsidP="008F5D2B">
      <w:pPr>
        <w:pStyle w:val="Listenabsatz"/>
        <w:numPr>
          <w:ilvl w:val="0"/>
          <w:numId w:val="56"/>
        </w:numPr>
        <w:rPr>
          <w:lang w:val="de-DE"/>
        </w:rPr>
      </w:pPr>
      <w:r w:rsidRPr="008F5D2B">
        <w:rPr>
          <w:lang w:val="de-DE"/>
        </w:rPr>
        <w:t>Protest_v2.0.exe öffnen</w:t>
      </w:r>
    </w:p>
    <w:p w:rsidR="008F5D2B" w:rsidRDefault="008F5D2B" w:rsidP="008F5D2B">
      <w:pPr>
        <w:pStyle w:val="Listenabsatz"/>
        <w:numPr>
          <w:ilvl w:val="1"/>
          <w:numId w:val="56"/>
        </w:numPr>
        <w:rPr>
          <w:lang w:val="de-DE"/>
        </w:rPr>
      </w:pPr>
      <w:r>
        <w:rPr>
          <w:lang w:val="de-DE"/>
        </w:rPr>
        <w:t xml:space="preserve">beim allerersten Öffnen ein neues Projekt erstellen &gt; </w:t>
      </w:r>
      <w:r w:rsidRPr="00F739B3">
        <w:rPr>
          <w:lang w:val="de-DE"/>
        </w:rPr>
        <w:t>Neues_Projekt_erstellen</w:t>
      </w:r>
      <w:r>
        <w:rPr>
          <w:lang w:val="de-DE"/>
        </w:rPr>
        <w:t>.gif</w:t>
      </w:r>
    </w:p>
    <w:p w:rsidR="008F5D2B" w:rsidRDefault="008F5D2B" w:rsidP="008F5D2B">
      <w:pPr>
        <w:pStyle w:val="Listenabsatz"/>
        <w:numPr>
          <w:ilvl w:val="1"/>
          <w:numId w:val="56"/>
        </w:numPr>
        <w:rPr>
          <w:lang w:val="de-DE"/>
        </w:rPr>
      </w:pPr>
      <w:r>
        <w:rPr>
          <w:lang w:val="de-DE"/>
        </w:rPr>
        <w:t>ist bereits ein Projekt erstellt, gewünschtes Projekt auswählen</w:t>
      </w:r>
    </w:p>
    <w:p w:rsidR="008F5D2B" w:rsidRDefault="008F5D2B" w:rsidP="008F5D2B">
      <w:pPr>
        <w:pStyle w:val="Listenabsatz"/>
        <w:numPr>
          <w:ilvl w:val="0"/>
          <w:numId w:val="56"/>
        </w:numPr>
        <w:rPr>
          <w:lang w:val="de-DE"/>
        </w:rPr>
      </w:pPr>
      <w:r>
        <w:rPr>
          <w:lang w:val="de-DE"/>
        </w:rPr>
        <w:t>im Teamviewer: Programmiertestung starten, d.h.</w:t>
      </w:r>
    </w:p>
    <w:p w:rsidR="007C4BEA" w:rsidRPr="007C4BEA" w:rsidRDefault="008F5D2B" w:rsidP="007C4BEA">
      <w:pPr>
        <w:pStyle w:val="Listenabsatz"/>
        <w:numPr>
          <w:ilvl w:val="1"/>
          <w:numId w:val="56"/>
        </w:numPr>
        <w:rPr>
          <w:lang w:val="de-DE"/>
        </w:rPr>
      </w:pPr>
      <w:r w:rsidRPr="008F5D2B">
        <w:rPr>
          <w:lang w:val="de-DE"/>
        </w:rPr>
        <w:t>Programmiertestung ö</w:t>
      </w:r>
      <w:r w:rsidR="007C4BEA">
        <w:rPr>
          <w:lang w:val="de-DE"/>
        </w:rPr>
        <w:t xml:space="preserve">ffnen, “Interview durchführen”, </w:t>
      </w:r>
      <w:r w:rsidRPr="008F5D2B">
        <w:rPr>
          <w:lang w:val="de-DE"/>
        </w:rPr>
        <w:t>Prüfziffer und Interviewnummer eingeb</w:t>
      </w:r>
      <w:r>
        <w:rPr>
          <w:lang w:val="de-DE"/>
        </w:rPr>
        <w:t>en, warten</w:t>
      </w:r>
      <w:r w:rsidR="007C4BEA">
        <w:rPr>
          <w:lang w:val="de-DE"/>
        </w:rPr>
        <w:t xml:space="preserve"> bis </w:t>
      </w:r>
      <w:r>
        <w:rPr>
          <w:lang w:val="de-DE"/>
        </w:rPr>
        <w:t>Interviewfenster öffnet</w:t>
      </w:r>
      <w:r w:rsidR="007C4BEA">
        <w:rPr>
          <w:lang w:val="de-DE"/>
        </w:rPr>
        <w:t xml:space="preserve"> ist</w:t>
      </w:r>
    </w:p>
    <w:p w:rsidR="00723AD3" w:rsidRPr="00D973F2" w:rsidRDefault="00723AD3" w:rsidP="007C4BEA">
      <w:pPr>
        <w:pStyle w:val="berschrift1"/>
      </w:pPr>
      <w:bookmarkStart w:id="4" w:name="_Toc27720780"/>
      <w:bookmarkStart w:id="5" w:name="_Toc27720934"/>
      <w:bookmarkStart w:id="6" w:name="_Toc27721027"/>
      <w:bookmarkStart w:id="7" w:name="_Toc27721348"/>
      <w:r>
        <w:t>OCR-Konfiguration</w:t>
      </w:r>
      <w:bookmarkEnd w:id="4"/>
      <w:bookmarkEnd w:id="5"/>
      <w:bookmarkEnd w:id="6"/>
      <w:bookmarkEnd w:id="7"/>
    </w:p>
    <w:p w:rsidR="00723AD3" w:rsidRDefault="00723AD3" w:rsidP="00B9770B">
      <w:pPr>
        <w:rPr>
          <w:lang w:val="de-DE"/>
        </w:rPr>
      </w:pPr>
      <w:r>
        <w:rPr>
          <w:lang w:val="de-DE"/>
        </w:rPr>
        <w:t>Protest greift auf ein Texterkennungsprogramm zurück (Capture2Text), um die fn-Nummern in einer Testsitzun</w:t>
      </w:r>
      <w:r w:rsidR="00F65626">
        <w:rPr>
          <w:lang w:val="de-DE"/>
        </w:rPr>
        <w:t>g auszulesen. Die OCR (Optical Character R</w:t>
      </w:r>
      <w:r>
        <w:rPr>
          <w:lang w:val="de-DE"/>
        </w:rPr>
        <w:t xml:space="preserve">ecognition) ist leider nicht ganz perfekt. Für „normale“ fn-Nummern funktioniet die OCR sehr gut. Probleme gibt es, wenn hinter der fn-Nummer </w:t>
      </w:r>
      <w:r w:rsidR="00F65626">
        <w:rPr>
          <w:lang w:val="de-DE"/>
        </w:rPr>
        <w:t>noch weitere Buchstaben stehen</w:t>
      </w:r>
      <w:r w:rsidR="00095AE8">
        <w:rPr>
          <w:lang w:val="de-DE"/>
        </w:rPr>
        <w:t xml:space="preserve">, </w:t>
      </w:r>
      <w:r>
        <w:rPr>
          <w:lang w:val="de-DE"/>
        </w:rPr>
        <w:t xml:space="preserve">dann wird das letzte Zeichen </w:t>
      </w:r>
      <w:r w:rsidR="00095AE8">
        <w:rPr>
          <w:lang w:val="de-DE"/>
        </w:rPr>
        <w:t xml:space="preserve">eventuell </w:t>
      </w:r>
      <w:r>
        <w:rPr>
          <w:lang w:val="de-DE"/>
        </w:rPr>
        <w:t xml:space="preserve">nicht richtig erkannt. Das ist jedoch kein Problem, weil in der Library-Datei einfach Varianten der entsprechenden fn hinterlegt werden können (siehe </w:t>
      </w:r>
      <w:r w:rsidR="00F739B3">
        <w:rPr>
          <w:lang w:val="de-DE"/>
        </w:rPr>
        <w:t xml:space="preserve">Abschnitt </w:t>
      </w:r>
      <w:r>
        <w:rPr>
          <w:lang w:val="de-DE"/>
        </w:rPr>
        <w:t>Ini-Dateien).</w:t>
      </w:r>
    </w:p>
    <w:p w:rsidR="00723AD3" w:rsidRPr="00B40101" w:rsidRDefault="00723AD3" w:rsidP="00B9770B">
      <w:pPr>
        <w:rPr>
          <w:lang w:val="de-DE"/>
        </w:rPr>
      </w:pPr>
      <w:r>
        <w:rPr>
          <w:lang w:val="de-DE"/>
        </w:rPr>
        <w:t xml:space="preserve">Damit die OCR funktioniert muss im geöffneten Teamviewer unter </w:t>
      </w:r>
      <w:r w:rsidR="00F739B3">
        <w:rPr>
          <w:lang w:val="de-DE"/>
        </w:rPr>
        <w:t>‚</w:t>
      </w:r>
      <w:r>
        <w:rPr>
          <w:lang w:val="de-DE"/>
        </w:rPr>
        <w:t>Aktionen</w:t>
      </w:r>
      <w:r w:rsidR="00F739B3">
        <w:rPr>
          <w:lang w:val="de-DE"/>
        </w:rPr>
        <w:t>‘</w:t>
      </w:r>
      <w:r>
        <w:rPr>
          <w:lang w:val="de-DE"/>
        </w:rPr>
        <w:t xml:space="preserve"> </w:t>
      </w:r>
      <w:r w:rsidR="008219C8">
        <w:rPr>
          <w:lang w:val="de-DE"/>
        </w:rPr>
        <w:t>(Abbildung 1) die Einstellung</w:t>
      </w:r>
      <w:r>
        <w:rPr>
          <w:lang w:val="de-DE"/>
        </w:rPr>
        <w:t xml:space="preserve"> „Tastenko</w:t>
      </w:r>
      <w:r w:rsidR="00095AE8">
        <w:rPr>
          <w:lang w:val="de-DE"/>
        </w:rPr>
        <w:t>m</w:t>
      </w:r>
      <w:r>
        <w:rPr>
          <w:lang w:val="de-DE"/>
        </w:rPr>
        <w:t xml:space="preserve">binationen </w:t>
      </w:r>
      <w:r w:rsidR="00D12760">
        <w:rPr>
          <w:lang w:val="de-DE"/>
        </w:rPr>
        <w:t>übertragen“ deaktiviert werden.</w:t>
      </w:r>
    </w:p>
    <w:p w:rsidR="00723AD3" w:rsidRDefault="007D2032" w:rsidP="007A1C2C">
      <w:r>
        <w:rPr>
          <w:noProof/>
          <w:lang w:val="de-DE" w:eastAsia="de-DE" w:bidi="ar-SA"/>
        </w:rPr>
        <w:pict>
          <v:rect id="_x0000_s1195" style="position:absolute;left:0;text-align:left;margin-left:77pt;margin-top:7.55pt;width:56.5pt;height:20pt;z-index:251781120" filled="f" fillcolor="white [3201]" strokecolor="#00b0f0" strokeweight="2.5pt">
            <v:shadow color="#868686"/>
          </v:rect>
        </w:pict>
      </w:r>
      <w:r w:rsidR="00723AD3" w:rsidRPr="00E95B9D">
        <w:rPr>
          <w:noProof/>
          <w:lang w:val="de-DE" w:eastAsia="de-DE" w:bidi="ar-SA"/>
        </w:rPr>
        <w:drawing>
          <wp:anchor distT="0" distB="0" distL="114300" distR="114300" simplePos="0" relativeHeight="251659259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19685</wp:posOffset>
            </wp:positionV>
            <wp:extent cx="4547870" cy="425450"/>
            <wp:effectExtent l="19050" t="19050" r="24130" b="12700"/>
            <wp:wrapSquare wrapText="bothSides"/>
            <wp:docPr id="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42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723AD3" w:rsidRPr="00E95B9D" w:rsidRDefault="00723AD3" w:rsidP="00723AD3">
      <w:pPr>
        <w:pStyle w:val="Beschriftung"/>
        <w:spacing w:after="240"/>
        <w:ind w:left="2160" w:firstLine="720"/>
        <w:rPr>
          <w:rFonts w:cs="Open Sans"/>
          <w:b/>
          <w:i w:val="0"/>
          <w:szCs w:val="20"/>
          <w:lang w:val="de-DE"/>
        </w:rPr>
      </w:pPr>
      <w:bookmarkStart w:id="8" w:name="_Ref532808095"/>
      <w:r w:rsidRPr="0059414A">
        <w:t xml:space="preserve">Abbildung </w:t>
      </w:r>
      <w:fldSimple w:instr=" SEQ Abbildung \* ARABIC ">
        <w:r w:rsidR="00273126">
          <w:rPr>
            <w:noProof/>
          </w:rPr>
          <w:t>1</w:t>
        </w:r>
      </w:fldSimple>
      <w:bookmarkEnd w:id="8"/>
      <w:r w:rsidRPr="0059414A">
        <w:t xml:space="preserve">: </w:t>
      </w:r>
      <w:r w:rsidR="00F739B3">
        <w:rPr>
          <w:rFonts w:cs="Open Sans"/>
          <w:szCs w:val="20"/>
          <w:lang w:val="de-DE"/>
        </w:rPr>
        <w:t>Wichtige Menüs im</w:t>
      </w:r>
      <w:r w:rsidRPr="00E95B9D">
        <w:rPr>
          <w:rFonts w:cs="Open Sans"/>
          <w:szCs w:val="20"/>
          <w:lang w:val="de-DE"/>
        </w:rPr>
        <w:t xml:space="preserve"> TeamViewer.</w:t>
      </w:r>
    </w:p>
    <w:p w:rsidR="004E4BF0" w:rsidRDefault="00962B3D" w:rsidP="004E4BF0">
      <w:r>
        <w:t>Des Weiteren muss die Synch</w:t>
      </w:r>
      <w:r w:rsidR="008219C8" w:rsidRPr="007A1C2C">
        <w:t>ronisation der Zwischenablage aktiviert sein. Dies ist bei Teamviewer jedoch d</w:t>
      </w:r>
      <w:r w:rsidR="004E4BF0">
        <w:t xml:space="preserve">ie Standardeinstellung und muss </w:t>
      </w:r>
      <w:r w:rsidR="008219C8" w:rsidRPr="007A1C2C">
        <w:t>nicht extra aktiviert werden.</w:t>
      </w:r>
      <w:r w:rsidR="004E4BF0">
        <w:t xml:space="preserve"> Das </w:t>
      </w:r>
      <w:r w:rsidR="007A1C2C" w:rsidRPr="007A1C2C">
        <w:t>Texterkennung</w:t>
      </w:r>
      <w:r w:rsidR="004E4BF0">
        <w:t>sprogramm</w:t>
      </w:r>
      <w:r w:rsidR="007A1C2C" w:rsidRPr="007A1C2C">
        <w:t xml:space="preserve"> greift </w:t>
      </w:r>
      <w:r>
        <w:t xml:space="preserve">außerdem </w:t>
      </w:r>
      <w:r w:rsidR="007A1C2C" w:rsidRPr="007A1C2C">
        <w:t xml:space="preserve">auf die Zwischenablage zu, d.h. </w:t>
      </w:r>
      <w:r w:rsidR="004E4BF0">
        <w:t>alle Daten in der</w:t>
      </w:r>
      <w:r w:rsidR="007A1C2C" w:rsidRPr="007A1C2C">
        <w:t xml:space="preserve"> Zwisch</w:t>
      </w:r>
      <w:r>
        <w:t xml:space="preserve">enablage </w:t>
      </w:r>
      <w:r w:rsidR="004E4BF0">
        <w:t xml:space="preserve">werden überschrieben. Daten in der Zwischenablage, die noch benötigt werden, müssen deshalb vorher gespeichert werden. </w:t>
      </w:r>
      <w:bookmarkStart w:id="9" w:name="_Toc27720781"/>
      <w:bookmarkStart w:id="10" w:name="_Toc27720935"/>
      <w:bookmarkStart w:id="11" w:name="_Toc27721028"/>
      <w:bookmarkStart w:id="12" w:name="_Toc27721349"/>
    </w:p>
    <w:p w:rsidR="00007C1F" w:rsidRDefault="008219C8" w:rsidP="004E4BF0">
      <w:pPr>
        <w:pStyle w:val="berschrift1"/>
      </w:pPr>
      <w:r>
        <w:lastRenderedPageBreak/>
        <w:t>Ini-Dateien</w:t>
      </w:r>
      <w:bookmarkEnd w:id="9"/>
      <w:bookmarkEnd w:id="10"/>
      <w:bookmarkEnd w:id="11"/>
      <w:bookmarkEnd w:id="12"/>
    </w:p>
    <w:p w:rsidR="008219C8" w:rsidRDefault="008219C8" w:rsidP="00B9770B">
      <w:r>
        <w:t>Um eine hohe Flexibilität bei der Programmiertestung zu gewährleisten, arbeitet ProTest 2.0 mit sogenannten ini-Dateien. Eine ini-Datei ist so etwas wie eine kleine Datenbank. In diese Datenbank werden Informationen eingegeben, die das Programm später ausliest.</w:t>
      </w:r>
      <w:r w:rsidR="004E4BF0">
        <w:t xml:space="preserve"> </w:t>
      </w:r>
      <w:r>
        <w:t>Der Aufbau diese</w:t>
      </w:r>
      <w:r w:rsidR="004E4BF0">
        <w:t xml:space="preserve">r Datei ist relativ simpel </w:t>
      </w:r>
      <w:r w:rsidR="00DD2856">
        <w:t xml:space="preserve">(siehe </w:t>
      </w:r>
      <w:r>
        <w:t xml:space="preserve">Abbildung </w:t>
      </w:r>
      <w:r w:rsidR="00DD2856">
        <w:t>2</w:t>
      </w:r>
      <w:r>
        <w:t xml:space="preserve">). </w:t>
      </w:r>
      <w:r w:rsidR="004E4BF0">
        <w:t xml:space="preserve">Ini-Datei bestehen aus </w:t>
      </w:r>
      <w:r w:rsidRPr="008219C8">
        <w:rPr>
          <w:i/>
        </w:rPr>
        <w:t>Abschnitt</w:t>
      </w:r>
      <w:r w:rsidR="004E4BF0">
        <w:rPr>
          <w:i/>
        </w:rPr>
        <w:t>en</w:t>
      </w:r>
      <w:r w:rsidR="004E4BF0">
        <w:t xml:space="preserve"> (hier: fnIntro). Unter jedem Abschnitt können beliebig viele </w:t>
      </w:r>
      <w:r w:rsidRPr="008219C8">
        <w:rPr>
          <w:i/>
        </w:rPr>
        <w:t>Schlüsse</w:t>
      </w:r>
      <w:r w:rsidR="004E4BF0">
        <w:rPr>
          <w:i/>
        </w:rPr>
        <w:t>l</w:t>
      </w:r>
      <w:r>
        <w:t xml:space="preserve"> (hier: 20401b) </w:t>
      </w:r>
      <w:r w:rsidR="004E4BF0">
        <w:t xml:space="preserve">eingetragen werden. Jedem Schlüssel wird dabei </w:t>
      </w:r>
      <w:r>
        <w:t>ein Wert zugeweisen (hier: 1). Angaben hinter einem Semikolon gelten als Kommentare</w:t>
      </w:r>
      <w:r w:rsidR="004E4BF0">
        <w:t xml:space="preserve">. </w:t>
      </w:r>
      <w:r w:rsidR="002A0027">
        <w:t xml:space="preserve">ProTest 2.0 liest die Informationen später wie folgt aus: </w:t>
      </w:r>
      <w:r>
        <w:t xml:space="preserve">Gib für die fn 20401b den Wert 1 ein. </w:t>
      </w:r>
      <w:r w:rsidR="00E37C3D">
        <w:t xml:space="preserve">Viele solcher Informationen sind in der </w:t>
      </w:r>
      <w:r w:rsidR="002A0027">
        <w:t xml:space="preserve">Datei ‘Library.ini’ </w:t>
      </w:r>
      <w:r w:rsidR="007467A2">
        <w:t>hinterlegt (siehe gif ‘Aufbau_iniDatei’).</w:t>
      </w:r>
    </w:p>
    <w:p w:rsidR="00673F8D" w:rsidRDefault="00673F8D" w:rsidP="00673F8D">
      <w:pPr>
        <w:keepNext/>
        <w:jc w:val="center"/>
      </w:pPr>
      <w:r>
        <w:rPr>
          <w:noProof/>
          <w:lang w:val="de-DE" w:eastAsia="de-DE" w:bidi="ar-SA"/>
        </w:rPr>
        <w:drawing>
          <wp:inline distT="0" distB="0" distL="0" distR="0">
            <wp:extent cx="3111500" cy="387350"/>
            <wp:effectExtent l="19050" t="0" r="0" b="0"/>
            <wp:docPr id="23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9C8" w:rsidRDefault="00673F8D" w:rsidP="00673F8D">
      <w:pPr>
        <w:pStyle w:val="Beschriftung"/>
        <w:jc w:val="center"/>
      </w:pPr>
      <w:r>
        <w:t xml:space="preserve">Abbildung </w:t>
      </w:r>
      <w:fldSimple w:instr=" SEQ Abbildung \* ARABIC ">
        <w:r w:rsidR="00273126">
          <w:rPr>
            <w:noProof/>
          </w:rPr>
          <w:t>2</w:t>
        </w:r>
      </w:fldSimple>
      <w:r>
        <w:t>: Aufbau einer ini-Datei (einfaches Beispiel).</w:t>
      </w:r>
    </w:p>
    <w:p w:rsidR="00BF134B" w:rsidRDefault="00BF134B" w:rsidP="00B9770B"/>
    <w:p w:rsidR="00BF134B" w:rsidRDefault="00E37C3D" w:rsidP="00B9770B">
      <w:r>
        <w:t xml:space="preserve">Im Library-File </w:t>
      </w:r>
      <w:r w:rsidR="008219C8">
        <w:t>könnt ihr unter dem Abschnitt „fnIntro</w:t>
      </w:r>
      <w:r w:rsidR="00F5746B">
        <w:t xml:space="preserve">“ </w:t>
      </w:r>
      <w:r w:rsidR="008219C8">
        <w:t xml:space="preserve">Fragenummern </w:t>
      </w:r>
      <w:r w:rsidR="00BF134B">
        <w:t>und Werte des Intros vergeben, im Abschnitt ‘fnNag’ Fragenummern und Werte für die fn-Suche. Diese werden im Folgenden kurz erläutert.</w:t>
      </w:r>
    </w:p>
    <w:p w:rsidR="00BF134B" w:rsidRDefault="00BF134B" w:rsidP="00BF134B">
      <w:pPr>
        <w:pStyle w:val="berschrift2"/>
      </w:pPr>
      <w:r>
        <w:t>Abschnitt [fnIntro]</w:t>
      </w:r>
    </w:p>
    <w:p w:rsidR="00B9770B" w:rsidRPr="00B9770B" w:rsidRDefault="00BF134B" w:rsidP="00B9770B">
      <w:r>
        <w:t xml:space="preserve"> </w:t>
      </w:r>
      <w:r w:rsidR="00E37C3D">
        <w:t>(</w:t>
      </w:r>
      <w:r w:rsidR="00F11100">
        <w:t xml:space="preserve">Ein Intro gilt </w:t>
      </w:r>
      <w:r w:rsidR="00DD2856">
        <w:t>dann als übersprungen, wenn ProTest 2.0</w:t>
      </w:r>
      <w:r w:rsidR="00F11100">
        <w:t xml:space="preserve"> keine Eintragungen </w:t>
      </w:r>
      <w:r w:rsidR="00DD2856">
        <w:t xml:space="preserve">zu der per OCR </w:t>
      </w:r>
      <w:r w:rsidR="00F11100">
        <w:t>erkannten fn</w:t>
      </w:r>
      <w:r w:rsidR="00DD2856">
        <w:t>-Nummer</w:t>
      </w:r>
      <w:r w:rsidR="00E37C3D">
        <w:t xml:space="preserve"> findet, später mehr dazu).</w:t>
      </w:r>
      <w:r w:rsidR="008219C8">
        <w:t xml:space="preserve">     </w:t>
      </w:r>
    </w:p>
    <w:p w:rsidR="00071FC6" w:rsidRPr="00D973F2" w:rsidRDefault="007A1C2C" w:rsidP="00B27B89">
      <w:pPr>
        <w:pStyle w:val="berschrift1"/>
      </w:pPr>
      <w:bookmarkStart w:id="13" w:name="_Toc27720782"/>
      <w:bookmarkStart w:id="14" w:name="_Toc27720936"/>
      <w:bookmarkStart w:id="15" w:name="_Toc27721029"/>
      <w:bookmarkStart w:id="16" w:name="_Toc27721350"/>
      <w:r>
        <w:t>Menüs</w:t>
      </w:r>
      <w:bookmarkEnd w:id="13"/>
      <w:bookmarkEnd w:id="14"/>
      <w:bookmarkEnd w:id="15"/>
      <w:bookmarkEnd w:id="16"/>
      <w:r>
        <w:t xml:space="preserve"> </w:t>
      </w:r>
    </w:p>
    <w:p w:rsidR="002A304E" w:rsidRPr="007A1C2C" w:rsidRDefault="007A1C2C" w:rsidP="00B9770B">
      <w:r>
        <w:t>In jedem Menü existiert ein Hilfe-Button, der die wichtigsten Erkl</w:t>
      </w:r>
      <w:r w:rsidR="001F206F">
        <w:t>ärungen enthält, die Hilfe-Fenster</w:t>
      </w:r>
      <w:r>
        <w:t xml:space="preserve"> können im geöffneten Menü mit der F1-Taste angesteuert werden. Jedes Menü lässt sich auch über die Escape-Taste schließen. </w:t>
      </w:r>
    </w:p>
    <w:sectPr w:rsidR="002A304E" w:rsidRPr="007A1C2C" w:rsidSect="00B27B89">
      <w:footerReference w:type="first" r:id="rId12"/>
      <w:pgSz w:w="11907" w:h="16839" w:code="9"/>
      <w:pgMar w:top="1440" w:right="1440" w:bottom="1701" w:left="1440" w:header="709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D42" w:rsidRDefault="00FB3D42" w:rsidP="009524CC">
      <w:pPr>
        <w:spacing w:after="0"/>
      </w:pPr>
      <w:r>
        <w:separator/>
      </w:r>
    </w:p>
  </w:endnote>
  <w:endnote w:type="continuationSeparator" w:id="0">
    <w:p w:rsidR="00FB3D42" w:rsidRDefault="00FB3D42" w:rsidP="009524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Arial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E4" w:rsidRPr="00D25499" w:rsidRDefault="007D2032" w:rsidP="00E955F6">
    <w:pPr>
      <w:pStyle w:val="Fuzeile"/>
      <w:jc w:val="center"/>
      <w:rPr>
        <w:rFonts w:ascii="Open Sans" w:hAnsi="Open Sans" w:cs="Open Sans"/>
        <w:sz w:val="18"/>
        <w:szCs w:val="18"/>
        <w:lang w:val="de-DE"/>
      </w:rPr>
    </w:pPr>
    <w:r>
      <w:fldChar w:fldCharType="begin"/>
    </w:r>
    <w:r w:rsidR="006669E4" w:rsidRPr="00D25499">
      <w:rPr>
        <w:lang w:val="de-DE"/>
      </w:rPr>
      <w:instrText xml:space="preserve"> PAGE  \* Arabic  \* MERGEFORMAT </w:instrText>
    </w:r>
    <w:r>
      <w:fldChar w:fldCharType="separate"/>
    </w:r>
    <w:r w:rsidR="007467A2">
      <w:rPr>
        <w:noProof/>
        <w:lang w:val="de-DE"/>
      </w:rPr>
      <w:t>2</w:t>
    </w:r>
    <w:r>
      <w:rPr>
        <w:noProof/>
      </w:rPr>
      <w:fldChar w:fldCharType="end"/>
    </w:r>
    <w:r w:rsidR="006669E4" w:rsidRPr="00D25499">
      <w:rPr>
        <w:lang w:val="de-DE"/>
      </w:rPr>
      <w:t>/</w:t>
    </w:r>
    <w:fldSimple w:instr=" NUMPAGES   \* MERGEFORMAT ">
      <w:r w:rsidR="007467A2" w:rsidRPr="007467A2">
        <w:rPr>
          <w:noProof/>
          <w:lang w:val="de-DE"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E4" w:rsidRPr="00C56D02" w:rsidRDefault="006669E4" w:rsidP="00C56D02">
    <w:pPr>
      <w:pStyle w:val="Fuzeile"/>
      <w:rPr>
        <w:rFonts w:ascii="Open Sans" w:hAnsi="Open Sans" w:cs="Open Sans"/>
        <w:sz w:val="18"/>
        <w:szCs w:val="18"/>
        <w:lang w:val="de-DE"/>
      </w:rPr>
    </w:pPr>
    <w:r w:rsidRPr="00F2774B">
      <w:rPr>
        <w:rFonts w:ascii="Calibri Light" w:hAnsi="Calibri Light" w:cs="Open Sans"/>
        <w:b/>
        <w:sz w:val="28"/>
        <w:szCs w:val="28"/>
        <w:lang w:val="de-DE"/>
      </w:rPr>
      <w:t>*</w:t>
    </w:r>
    <w:r w:rsidRPr="00F2774B">
      <w:rPr>
        <w:rFonts w:ascii="Calibri Light" w:hAnsi="Calibri Light" w:cs="Open Sans"/>
        <w:sz w:val="28"/>
        <w:szCs w:val="28"/>
        <w:lang w:val="de-DE"/>
      </w:rPr>
      <w:t>dietzste@hu-berlin.de</w:t>
    </w:r>
    <w:r>
      <w:rPr>
        <w:color w:val="A6A6A6" w:themeColor="background1" w:themeShade="A6"/>
        <w:lang w:val="de-DE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89" w:rsidRPr="00C56D02" w:rsidRDefault="007D2032" w:rsidP="00B27B89">
    <w:pPr>
      <w:pStyle w:val="Fuzeile"/>
      <w:jc w:val="center"/>
      <w:rPr>
        <w:rFonts w:ascii="Open Sans" w:hAnsi="Open Sans" w:cs="Open Sans"/>
        <w:sz w:val="18"/>
        <w:szCs w:val="18"/>
        <w:lang w:val="de-DE"/>
      </w:rPr>
    </w:pPr>
    <w:sdt>
      <w:sdtPr>
        <w:id w:val="595541516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B27B89" w:rsidRPr="00D25499">
          <w:rPr>
            <w:lang w:val="de-DE"/>
          </w:rPr>
          <w:instrText xml:space="preserve"> PAGE  \* Arabic  \* MERGEFORMAT </w:instrText>
        </w:r>
        <w:r>
          <w:fldChar w:fldCharType="separate"/>
        </w:r>
        <w:r w:rsidR="007467A2">
          <w:rPr>
            <w:noProof/>
            <w:lang w:val="de-DE"/>
          </w:rPr>
          <w:t>1</w:t>
        </w:r>
        <w:r>
          <w:rPr>
            <w:noProof/>
          </w:rPr>
          <w:fldChar w:fldCharType="end"/>
        </w:r>
        <w:r w:rsidR="00B27B89" w:rsidRPr="00D25499">
          <w:rPr>
            <w:lang w:val="de-DE"/>
          </w:rPr>
          <w:t>/</w:t>
        </w:r>
        <w:fldSimple w:instr=" NUMPAGES   \* MERGEFORMAT ">
          <w:r w:rsidR="007467A2" w:rsidRPr="007467A2">
            <w:rPr>
              <w:noProof/>
              <w:lang w:val="de-DE"/>
            </w:rPr>
            <w:t>3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D42" w:rsidRDefault="00FB3D42" w:rsidP="009524CC">
      <w:pPr>
        <w:spacing w:after="0"/>
      </w:pPr>
      <w:r>
        <w:separator/>
      </w:r>
    </w:p>
  </w:footnote>
  <w:footnote w:type="continuationSeparator" w:id="0">
    <w:p w:rsidR="00FB3D42" w:rsidRDefault="00FB3D42" w:rsidP="009524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143"/>
    <w:multiLevelType w:val="hybridMultilevel"/>
    <w:tmpl w:val="3B0CAD4C"/>
    <w:lvl w:ilvl="0" w:tplc="7214D99E">
      <w:numFmt w:val="bullet"/>
      <w:lvlText w:val="-"/>
      <w:lvlJc w:val="left"/>
      <w:pPr>
        <w:ind w:left="100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3B97C24"/>
    <w:multiLevelType w:val="hybridMultilevel"/>
    <w:tmpl w:val="D084FF0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BF70C7"/>
    <w:multiLevelType w:val="hybridMultilevel"/>
    <w:tmpl w:val="86D4015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D4F3A"/>
    <w:multiLevelType w:val="hybridMultilevel"/>
    <w:tmpl w:val="6C2A0198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22F9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68047F"/>
    <w:multiLevelType w:val="hybridMultilevel"/>
    <w:tmpl w:val="796CBE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B691F"/>
    <w:multiLevelType w:val="multilevel"/>
    <w:tmpl w:val="1F78A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73A51BC"/>
    <w:multiLevelType w:val="hybridMultilevel"/>
    <w:tmpl w:val="E56CF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35E63"/>
    <w:multiLevelType w:val="hybridMultilevel"/>
    <w:tmpl w:val="8074681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E089F"/>
    <w:multiLevelType w:val="hybridMultilevel"/>
    <w:tmpl w:val="BDA889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337982"/>
    <w:multiLevelType w:val="hybridMultilevel"/>
    <w:tmpl w:val="91C6C5A2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7B0602"/>
    <w:multiLevelType w:val="multilevel"/>
    <w:tmpl w:val="3226371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BB31D09"/>
    <w:multiLevelType w:val="hybridMultilevel"/>
    <w:tmpl w:val="5380CC3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F3798F"/>
    <w:multiLevelType w:val="hybridMultilevel"/>
    <w:tmpl w:val="61F69F8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E2C1572"/>
    <w:multiLevelType w:val="hybridMultilevel"/>
    <w:tmpl w:val="E25C6FDA"/>
    <w:lvl w:ilvl="0" w:tplc="9384D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F866A9"/>
    <w:multiLevelType w:val="hybridMultilevel"/>
    <w:tmpl w:val="40F6880A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34A30AC8"/>
    <w:multiLevelType w:val="hybridMultilevel"/>
    <w:tmpl w:val="5212D3D8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4B24EB7"/>
    <w:multiLevelType w:val="hybridMultilevel"/>
    <w:tmpl w:val="0DDE7394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FF4FA5"/>
    <w:multiLevelType w:val="hybridMultilevel"/>
    <w:tmpl w:val="6E4266A0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481403"/>
    <w:multiLevelType w:val="hybridMultilevel"/>
    <w:tmpl w:val="9F0E8040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DA614D"/>
    <w:multiLevelType w:val="hybridMultilevel"/>
    <w:tmpl w:val="15F26542"/>
    <w:lvl w:ilvl="0" w:tplc="CAE099B6">
      <w:start w:val="1"/>
      <w:numFmt w:val="bullet"/>
      <w:lvlText w:val="›"/>
      <w:lvlJc w:val="left"/>
      <w:pPr>
        <w:ind w:left="78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3B7829FC"/>
    <w:multiLevelType w:val="hybridMultilevel"/>
    <w:tmpl w:val="B9EE92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C7AB7"/>
    <w:multiLevelType w:val="hybridMultilevel"/>
    <w:tmpl w:val="0EC01ECA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D871A43"/>
    <w:multiLevelType w:val="hybridMultilevel"/>
    <w:tmpl w:val="9F96E5B2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0D6DF0"/>
    <w:multiLevelType w:val="hybridMultilevel"/>
    <w:tmpl w:val="CC14A6D8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DA3188"/>
    <w:multiLevelType w:val="hybridMultilevel"/>
    <w:tmpl w:val="E53A9E60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551022"/>
    <w:multiLevelType w:val="hybridMultilevel"/>
    <w:tmpl w:val="23945E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9E2A6B"/>
    <w:multiLevelType w:val="hybridMultilevel"/>
    <w:tmpl w:val="FEB6349A"/>
    <w:lvl w:ilvl="0" w:tplc="9384D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83EDB"/>
    <w:multiLevelType w:val="hybridMultilevel"/>
    <w:tmpl w:val="2EAE2768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F145EC"/>
    <w:multiLevelType w:val="hybridMultilevel"/>
    <w:tmpl w:val="3D928310"/>
    <w:lvl w:ilvl="0" w:tplc="CAE099B6">
      <w:start w:val="1"/>
      <w:numFmt w:val="bullet"/>
      <w:lvlText w:val="›"/>
      <w:lvlJc w:val="left"/>
      <w:pPr>
        <w:ind w:left="786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72B5D03"/>
    <w:multiLevelType w:val="hybridMultilevel"/>
    <w:tmpl w:val="10363FC4"/>
    <w:lvl w:ilvl="0" w:tplc="CAE099B6">
      <w:start w:val="1"/>
      <w:numFmt w:val="bullet"/>
      <w:lvlText w:val="›"/>
      <w:lvlJc w:val="left"/>
      <w:pPr>
        <w:ind w:left="78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576F095E"/>
    <w:multiLevelType w:val="hybridMultilevel"/>
    <w:tmpl w:val="0A5CC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02E9C"/>
    <w:multiLevelType w:val="hybridMultilevel"/>
    <w:tmpl w:val="81C61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36736"/>
    <w:multiLevelType w:val="hybridMultilevel"/>
    <w:tmpl w:val="9C3E98D0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C82330"/>
    <w:multiLevelType w:val="hybridMultilevel"/>
    <w:tmpl w:val="5374F32C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62390C"/>
    <w:multiLevelType w:val="hybridMultilevel"/>
    <w:tmpl w:val="6BCE24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7842B2"/>
    <w:multiLevelType w:val="hybridMultilevel"/>
    <w:tmpl w:val="B446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7D0B38"/>
    <w:multiLevelType w:val="hybridMultilevel"/>
    <w:tmpl w:val="062281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65110CD"/>
    <w:multiLevelType w:val="hybridMultilevel"/>
    <w:tmpl w:val="7ABC062E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3F62E4"/>
    <w:multiLevelType w:val="hybridMultilevel"/>
    <w:tmpl w:val="340C00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48782E"/>
    <w:multiLevelType w:val="hybridMultilevel"/>
    <w:tmpl w:val="ACCE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223451"/>
    <w:multiLevelType w:val="hybridMultilevel"/>
    <w:tmpl w:val="727A14E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CAE099B6">
      <w:start w:val="1"/>
      <w:numFmt w:val="bullet"/>
      <w:lvlText w:val="›"/>
      <w:lvlJc w:val="left"/>
      <w:pPr>
        <w:ind w:left="786" w:hanging="360"/>
      </w:pPr>
      <w:rPr>
        <w:rFonts w:ascii="Arial" w:hAnsi="Arial" w:hint="default"/>
      </w:rPr>
    </w:lvl>
    <w:lvl w:ilvl="2" w:tplc="0407001B">
      <w:start w:val="1"/>
      <w:numFmt w:val="lowerRoman"/>
      <w:lvlText w:val="%3."/>
      <w:lvlJc w:val="right"/>
      <w:pPr>
        <w:ind w:left="1031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E161381"/>
    <w:multiLevelType w:val="hybridMultilevel"/>
    <w:tmpl w:val="BD0A9D8E"/>
    <w:lvl w:ilvl="0" w:tplc="CAE099B6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E108A8"/>
    <w:multiLevelType w:val="hybridMultilevel"/>
    <w:tmpl w:val="1D80FD0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8935C8"/>
    <w:multiLevelType w:val="hybridMultilevel"/>
    <w:tmpl w:val="F9EC8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1157452"/>
    <w:multiLevelType w:val="hybridMultilevel"/>
    <w:tmpl w:val="58A4E5D2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254490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7306799F"/>
    <w:multiLevelType w:val="hybridMultilevel"/>
    <w:tmpl w:val="6944CE6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853023CE">
      <w:start w:val="1"/>
      <w:numFmt w:val="bullet"/>
      <w:pStyle w:val="VerweisAbbildung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031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31E2008"/>
    <w:multiLevelType w:val="hybridMultilevel"/>
    <w:tmpl w:val="2FD2E84C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3392B2E"/>
    <w:multiLevelType w:val="multilevel"/>
    <w:tmpl w:val="723287C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0">
    <w:nsid w:val="73D91606"/>
    <w:multiLevelType w:val="multilevel"/>
    <w:tmpl w:val="10B07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1">
    <w:nsid w:val="746E6903"/>
    <w:multiLevelType w:val="hybridMultilevel"/>
    <w:tmpl w:val="55028670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2">
    <w:nsid w:val="7B832C04"/>
    <w:multiLevelType w:val="hybridMultilevel"/>
    <w:tmpl w:val="97A2C99A"/>
    <w:lvl w:ilvl="0" w:tplc="CAE099B6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7CF1746D"/>
    <w:multiLevelType w:val="hybridMultilevel"/>
    <w:tmpl w:val="784ED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CAE099B6">
      <w:start w:val="1"/>
      <w:numFmt w:val="bullet"/>
      <w:lvlText w:val="›"/>
      <w:lvlJc w:val="left"/>
      <w:pPr>
        <w:ind w:left="786" w:hanging="360"/>
      </w:pPr>
      <w:rPr>
        <w:rFonts w:ascii="Arial" w:hAnsi="Arial" w:hint="default"/>
      </w:rPr>
    </w:lvl>
    <w:lvl w:ilvl="2" w:tplc="0407001B">
      <w:start w:val="1"/>
      <w:numFmt w:val="lowerRoman"/>
      <w:lvlText w:val="%3."/>
      <w:lvlJc w:val="right"/>
      <w:pPr>
        <w:ind w:left="1031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D417518"/>
    <w:multiLevelType w:val="hybridMultilevel"/>
    <w:tmpl w:val="D8247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5"/>
  </w:num>
  <w:num w:numId="4">
    <w:abstractNumId w:val="32"/>
  </w:num>
  <w:num w:numId="5">
    <w:abstractNumId w:val="40"/>
  </w:num>
  <w:num w:numId="6">
    <w:abstractNumId w:val="51"/>
  </w:num>
  <w:num w:numId="7">
    <w:abstractNumId w:val="49"/>
  </w:num>
  <w:num w:numId="8">
    <w:abstractNumId w:val="13"/>
  </w:num>
  <w:num w:numId="9">
    <w:abstractNumId w:val="36"/>
  </w:num>
  <w:num w:numId="10">
    <w:abstractNumId w:val="27"/>
  </w:num>
  <w:num w:numId="11">
    <w:abstractNumId w:val="14"/>
  </w:num>
  <w:num w:numId="12">
    <w:abstractNumId w:val="39"/>
  </w:num>
  <w:num w:numId="13">
    <w:abstractNumId w:val="47"/>
  </w:num>
  <w:num w:numId="14">
    <w:abstractNumId w:val="21"/>
  </w:num>
  <w:num w:numId="15">
    <w:abstractNumId w:val="37"/>
  </w:num>
  <w:num w:numId="16">
    <w:abstractNumId w:val="26"/>
  </w:num>
  <w:num w:numId="17">
    <w:abstractNumId w:val="2"/>
  </w:num>
  <w:num w:numId="18">
    <w:abstractNumId w:val="3"/>
  </w:num>
  <w:num w:numId="19">
    <w:abstractNumId w:val="8"/>
  </w:num>
  <w:num w:numId="20">
    <w:abstractNumId w:val="31"/>
  </w:num>
  <w:num w:numId="21">
    <w:abstractNumId w:val="15"/>
  </w:num>
  <w:num w:numId="22">
    <w:abstractNumId w:val="9"/>
  </w:num>
  <w:num w:numId="23">
    <w:abstractNumId w:val="44"/>
  </w:num>
  <w:num w:numId="24">
    <w:abstractNumId w:val="7"/>
  </w:num>
  <w:num w:numId="25">
    <w:abstractNumId w:val="23"/>
  </w:num>
  <w:num w:numId="26">
    <w:abstractNumId w:val="53"/>
  </w:num>
  <w:num w:numId="27">
    <w:abstractNumId w:val="29"/>
  </w:num>
  <w:num w:numId="28">
    <w:abstractNumId w:val="16"/>
  </w:num>
  <w:num w:numId="29">
    <w:abstractNumId w:val="33"/>
  </w:num>
  <w:num w:numId="30">
    <w:abstractNumId w:val="4"/>
  </w:num>
  <w:num w:numId="31">
    <w:abstractNumId w:val="42"/>
  </w:num>
  <w:num w:numId="32">
    <w:abstractNumId w:val="24"/>
  </w:num>
  <w:num w:numId="33">
    <w:abstractNumId w:val="28"/>
  </w:num>
  <w:num w:numId="34">
    <w:abstractNumId w:val="19"/>
  </w:num>
  <w:num w:numId="35">
    <w:abstractNumId w:val="54"/>
  </w:num>
  <w:num w:numId="36">
    <w:abstractNumId w:val="38"/>
  </w:num>
  <w:num w:numId="37">
    <w:abstractNumId w:val="52"/>
  </w:num>
  <w:num w:numId="38">
    <w:abstractNumId w:val="17"/>
  </w:num>
  <w:num w:numId="39">
    <w:abstractNumId w:val="48"/>
  </w:num>
  <w:num w:numId="40">
    <w:abstractNumId w:val="1"/>
  </w:num>
  <w:num w:numId="41">
    <w:abstractNumId w:val="20"/>
  </w:num>
  <w:num w:numId="42">
    <w:abstractNumId w:val="18"/>
  </w:num>
  <w:num w:numId="43">
    <w:abstractNumId w:val="25"/>
  </w:num>
  <w:num w:numId="44">
    <w:abstractNumId w:val="22"/>
  </w:num>
  <w:num w:numId="45">
    <w:abstractNumId w:val="10"/>
  </w:num>
  <w:num w:numId="46">
    <w:abstractNumId w:val="34"/>
  </w:num>
  <w:num w:numId="47">
    <w:abstractNumId w:val="45"/>
  </w:num>
  <w:num w:numId="48">
    <w:abstractNumId w:val="12"/>
  </w:num>
  <w:num w:numId="49">
    <w:abstractNumId w:val="11"/>
  </w:num>
  <w:num w:numId="50">
    <w:abstractNumId w:val="6"/>
  </w:num>
  <w:num w:numId="51">
    <w:abstractNumId w:val="50"/>
  </w:num>
  <w:num w:numId="52">
    <w:abstractNumId w:val="41"/>
  </w:num>
  <w:num w:numId="53">
    <w:abstractNumId w:val="30"/>
  </w:num>
  <w:num w:numId="54">
    <w:abstractNumId w:val="35"/>
  </w:num>
  <w:num w:numId="55">
    <w:abstractNumId w:val="46"/>
  </w:num>
  <w:num w:numId="56">
    <w:abstractNumId w:val="43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defaultTabStop w:val="720"/>
  <w:hyphenationZone w:val="425"/>
  <w:drawingGridHorizontalSpacing w:val="109"/>
  <w:displayHorizontalDrawingGridEvery w:val="2"/>
  <w:characterSpacingControl w:val="doNotCompress"/>
  <w:hdrShapeDefaults>
    <o:shapedefaults v:ext="edit" spidmax="61442">
      <o:colormenu v:ext="edit" fillcolor="none" strokecolor="#00b0f0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792B"/>
    <w:rsid w:val="00000D0E"/>
    <w:rsid w:val="00001CFF"/>
    <w:rsid w:val="000020E6"/>
    <w:rsid w:val="000040C1"/>
    <w:rsid w:val="00004C55"/>
    <w:rsid w:val="00004CDB"/>
    <w:rsid w:val="00007731"/>
    <w:rsid w:val="00007C1F"/>
    <w:rsid w:val="00010644"/>
    <w:rsid w:val="00010D86"/>
    <w:rsid w:val="00011F5F"/>
    <w:rsid w:val="000131C7"/>
    <w:rsid w:val="000139D5"/>
    <w:rsid w:val="00013FB7"/>
    <w:rsid w:val="000143C6"/>
    <w:rsid w:val="00020C9A"/>
    <w:rsid w:val="00020D44"/>
    <w:rsid w:val="00021659"/>
    <w:rsid w:val="00021966"/>
    <w:rsid w:val="000228C4"/>
    <w:rsid w:val="000231B9"/>
    <w:rsid w:val="0002649A"/>
    <w:rsid w:val="000329F5"/>
    <w:rsid w:val="000341E3"/>
    <w:rsid w:val="00035162"/>
    <w:rsid w:val="000365CE"/>
    <w:rsid w:val="00036600"/>
    <w:rsid w:val="00037E70"/>
    <w:rsid w:val="00040170"/>
    <w:rsid w:val="000408BB"/>
    <w:rsid w:val="00041601"/>
    <w:rsid w:val="00042E80"/>
    <w:rsid w:val="000434DC"/>
    <w:rsid w:val="0004464D"/>
    <w:rsid w:val="00044B24"/>
    <w:rsid w:val="00046025"/>
    <w:rsid w:val="00046767"/>
    <w:rsid w:val="000474FD"/>
    <w:rsid w:val="00051012"/>
    <w:rsid w:val="0005128A"/>
    <w:rsid w:val="00052548"/>
    <w:rsid w:val="0005473E"/>
    <w:rsid w:val="00054D4C"/>
    <w:rsid w:val="000556D5"/>
    <w:rsid w:val="00055A02"/>
    <w:rsid w:val="000565F4"/>
    <w:rsid w:val="00056FF9"/>
    <w:rsid w:val="000574DC"/>
    <w:rsid w:val="0006120D"/>
    <w:rsid w:val="00061370"/>
    <w:rsid w:val="0006145E"/>
    <w:rsid w:val="00064E66"/>
    <w:rsid w:val="00066550"/>
    <w:rsid w:val="000679CF"/>
    <w:rsid w:val="00070819"/>
    <w:rsid w:val="00071013"/>
    <w:rsid w:val="00071FC6"/>
    <w:rsid w:val="0007206B"/>
    <w:rsid w:val="00072A8A"/>
    <w:rsid w:val="00073690"/>
    <w:rsid w:val="00074A33"/>
    <w:rsid w:val="00076B7A"/>
    <w:rsid w:val="000776F7"/>
    <w:rsid w:val="00080441"/>
    <w:rsid w:val="000807D2"/>
    <w:rsid w:val="00081266"/>
    <w:rsid w:val="00082125"/>
    <w:rsid w:val="00083E57"/>
    <w:rsid w:val="0008411E"/>
    <w:rsid w:val="000859CA"/>
    <w:rsid w:val="000859EF"/>
    <w:rsid w:val="00085C77"/>
    <w:rsid w:val="00085F30"/>
    <w:rsid w:val="00086CC7"/>
    <w:rsid w:val="00090C92"/>
    <w:rsid w:val="00090CA4"/>
    <w:rsid w:val="00094C65"/>
    <w:rsid w:val="00095AE8"/>
    <w:rsid w:val="00096AA0"/>
    <w:rsid w:val="000A2A4D"/>
    <w:rsid w:val="000A39D9"/>
    <w:rsid w:val="000A3E51"/>
    <w:rsid w:val="000A520D"/>
    <w:rsid w:val="000A7FD1"/>
    <w:rsid w:val="000B15E3"/>
    <w:rsid w:val="000B1C7F"/>
    <w:rsid w:val="000B2F43"/>
    <w:rsid w:val="000B2FD1"/>
    <w:rsid w:val="000B3581"/>
    <w:rsid w:val="000B3B53"/>
    <w:rsid w:val="000B4E6E"/>
    <w:rsid w:val="000B64C9"/>
    <w:rsid w:val="000B72EE"/>
    <w:rsid w:val="000B760B"/>
    <w:rsid w:val="000B7758"/>
    <w:rsid w:val="000B7B1C"/>
    <w:rsid w:val="000C0158"/>
    <w:rsid w:val="000C0F24"/>
    <w:rsid w:val="000C12A8"/>
    <w:rsid w:val="000C1BE6"/>
    <w:rsid w:val="000C2382"/>
    <w:rsid w:val="000C2485"/>
    <w:rsid w:val="000C319A"/>
    <w:rsid w:val="000C4288"/>
    <w:rsid w:val="000C584C"/>
    <w:rsid w:val="000C6126"/>
    <w:rsid w:val="000C63F7"/>
    <w:rsid w:val="000C7203"/>
    <w:rsid w:val="000C7C0D"/>
    <w:rsid w:val="000C7F2E"/>
    <w:rsid w:val="000D1FC9"/>
    <w:rsid w:val="000D20F0"/>
    <w:rsid w:val="000D2BB1"/>
    <w:rsid w:val="000D3159"/>
    <w:rsid w:val="000D3C83"/>
    <w:rsid w:val="000D402E"/>
    <w:rsid w:val="000D4109"/>
    <w:rsid w:val="000D6CD7"/>
    <w:rsid w:val="000E082A"/>
    <w:rsid w:val="000E1507"/>
    <w:rsid w:val="000E2620"/>
    <w:rsid w:val="000E2C51"/>
    <w:rsid w:val="000E355F"/>
    <w:rsid w:val="000E4375"/>
    <w:rsid w:val="000E5DF6"/>
    <w:rsid w:val="000E7CC0"/>
    <w:rsid w:val="000E7FB3"/>
    <w:rsid w:val="000F1E7F"/>
    <w:rsid w:val="000F1EA5"/>
    <w:rsid w:val="000F2892"/>
    <w:rsid w:val="000F5BB1"/>
    <w:rsid w:val="000F6310"/>
    <w:rsid w:val="001005DD"/>
    <w:rsid w:val="0010162E"/>
    <w:rsid w:val="0010280C"/>
    <w:rsid w:val="00103074"/>
    <w:rsid w:val="00104163"/>
    <w:rsid w:val="00105D15"/>
    <w:rsid w:val="00105EC6"/>
    <w:rsid w:val="00106A19"/>
    <w:rsid w:val="00106C07"/>
    <w:rsid w:val="00106E35"/>
    <w:rsid w:val="001074E1"/>
    <w:rsid w:val="00110EB2"/>
    <w:rsid w:val="001121C0"/>
    <w:rsid w:val="00115F5F"/>
    <w:rsid w:val="001173CC"/>
    <w:rsid w:val="00120D07"/>
    <w:rsid w:val="0012358C"/>
    <w:rsid w:val="00124120"/>
    <w:rsid w:val="0012437A"/>
    <w:rsid w:val="00127019"/>
    <w:rsid w:val="001308DF"/>
    <w:rsid w:val="00130BA1"/>
    <w:rsid w:val="001321A4"/>
    <w:rsid w:val="001326FE"/>
    <w:rsid w:val="0013794A"/>
    <w:rsid w:val="001407C9"/>
    <w:rsid w:val="00140C09"/>
    <w:rsid w:val="00141876"/>
    <w:rsid w:val="00141D69"/>
    <w:rsid w:val="00142B25"/>
    <w:rsid w:val="001435C8"/>
    <w:rsid w:val="001442AA"/>
    <w:rsid w:val="0014574A"/>
    <w:rsid w:val="00146194"/>
    <w:rsid w:val="001474C2"/>
    <w:rsid w:val="001509D8"/>
    <w:rsid w:val="00151BDF"/>
    <w:rsid w:val="00152FE3"/>
    <w:rsid w:val="00153251"/>
    <w:rsid w:val="00153A4B"/>
    <w:rsid w:val="00155381"/>
    <w:rsid w:val="00155C02"/>
    <w:rsid w:val="00155E1F"/>
    <w:rsid w:val="00156884"/>
    <w:rsid w:val="00160AE4"/>
    <w:rsid w:val="0016225E"/>
    <w:rsid w:val="00165067"/>
    <w:rsid w:val="0016699F"/>
    <w:rsid w:val="00166A35"/>
    <w:rsid w:val="00167FD8"/>
    <w:rsid w:val="0017039D"/>
    <w:rsid w:val="0017078C"/>
    <w:rsid w:val="001711C4"/>
    <w:rsid w:val="001719E4"/>
    <w:rsid w:val="001732D4"/>
    <w:rsid w:val="0017486F"/>
    <w:rsid w:val="00175869"/>
    <w:rsid w:val="00176496"/>
    <w:rsid w:val="00176A03"/>
    <w:rsid w:val="00177A85"/>
    <w:rsid w:val="001804D4"/>
    <w:rsid w:val="001806F4"/>
    <w:rsid w:val="00182992"/>
    <w:rsid w:val="001832F2"/>
    <w:rsid w:val="001843BA"/>
    <w:rsid w:val="001853E0"/>
    <w:rsid w:val="00185E31"/>
    <w:rsid w:val="00185FA8"/>
    <w:rsid w:val="00186375"/>
    <w:rsid w:val="001870AD"/>
    <w:rsid w:val="001872CB"/>
    <w:rsid w:val="00187F63"/>
    <w:rsid w:val="00190F40"/>
    <w:rsid w:val="00191322"/>
    <w:rsid w:val="001947E3"/>
    <w:rsid w:val="001948E0"/>
    <w:rsid w:val="00197613"/>
    <w:rsid w:val="00197A04"/>
    <w:rsid w:val="00197EEA"/>
    <w:rsid w:val="00197FC0"/>
    <w:rsid w:val="001A0FF2"/>
    <w:rsid w:val="001A330E"/>
    <w:rsid w:val="001A3A30"/>
    <w:rsid w:val="001A47E5"/>
    <w:rsid w:val="001A5C24"/>
    <w:rsid w:val="001A667C"/>
    <w:rsid w:val="001A75E9"/>
    <w:rsid w:val="001A7B02"/>
    <w:rsid w:val="001B0CBD"/>
    <w:rsid w:val="001B2C21"/>
    <w:rsid w:val="001B3DB6"/>
    <w:rsid w:val="001B7011"/>
    <w:rsid w:val="001C0758"/>
    <w:rsid w:val="001C0DEA"/>
    <w:rsid w:val="001C105D"/>
    <w:rsid w:val="001C10A9"/>
    <w:rsid w:val="001C1844"/>
    <w:rsid w:val="001C4084"/>
    <w:rsid w:val="001C43F7"/>
    <w:rsid w:val="001C4F44"/>
    <w:rsid w:val="001C6D52"/>
    <w:rsid w:val="001C7CAD"/>
    <w:rsid w:val="001D0841"/>
    <w:rsid w:val="001D1B21"/>
    <w:rsid w:val="001D1C15"/>
    <w:rsid w:val="001D1C61"/>
    <w:rsid w:val="001D1E82"/>
    <w:rsid w:val="001D2E18"/>
    <w:rsid w:val="001D302C"/>
    <w:rsid w:val="001D365A"/>
    <w:rsid w:val="001D3D86"/>
    <w:rsid w:val="001D4FAC"/>
    <w:rsid w:val="001D5372"/>
    <w:rsid w:val="001D5F42"/>
    <w:rsid w:val="001D7538"/>
    <w:rsid w:val="001D7E47"/>
    <w:rsid w:val="001E132B"/>
    <w:rsid w:val="001E2140"/>
    <w:rsid w:val="001E28A6"/>
    <w:rsid w:val="001E2E31"/>
    <w:rsid w:val="001E397A"/>
    <w:rsid w:val="001E3BF7"/>
    <w:rsid w:val="001E70F1"/>
    <w:rsid w:val="001F206F"/>
    <w:rsid w:val="001F2466"/>
    <w:rsid w:val="001F31B7"/>
    <w:rsid w:val="001F3A0E"/>
    <w:rsid w:val="001F443A"/>
    <w:rsid w:val="001F496A"/>
    <w:rsid w:val="001F49D9"/>
    <w:rsid w:val="001F5216"/>
    <w:rsid w:val="001F69A8"/>
    <w:rsid w:val="00200CA1"/>
    <w:rsid w:val="00201786"/>
    <w:rsid w:val="0020183C"/>
    <w:rsid w:val="00201D4C"/>
    <w:rsid w:val="00202DFB"/>
    <w:rsid w:val="00203F70"/>
    <w:rsid w:val="0020569E"/>
    <w:rsid w:val="00207B5F"/>
    <w:rsid w:val="002116C4"/>
    <w:rsid w:val="002149C1"/>
    <w:rsid w:val="002154C5"/>
    <w:rsid w:val="00216195"/>
    <w:rsid w:val="00216DD9"/>
    <w:rsid w:val="00217A81"/>
    <w:rsid w:val="002215AF"/>
    <w:rsid w:val="00221784"/>
    <w:rsid w:val="00221A00"/>
    <w:rsid w:val="00222085"/>
    <w:rsid w:val="00223CD7"/>
    <w:rsid w:val="002241A3"/>
    <w:rsid w:val="00224B2D"/>
    <w:rsid w:val="002258F4"/>
    <w:rsid w:val="00225B33"/>
    <w:rsid w:val="00231C8D"/>
    <w:rsid w:val="00231DF6"/>
    <w:rsid w:val="00232962"/>
    <w:rsid w:val="00232A66"/>
    <w:rsid w:val="00236927"/>
    <w:rsid w:val="00237470"/>
    <w:rsid w:val="00237C96"/>
    <w:rsid w:val="00240361"/>
    <w:rsid w:val="00243A0D"/>
    <w:rsid w:val="00245DF3"/>
    <w:rsid w:val="00245E13"/>
    <w:rsid w:val="00245E53"/>
    <w:rsid w:val="00251047"/>
    <w:rsid w:val="00251802"/>
    <w:rsid w:val="0025255F"/>
    <w:rsid w:val="002527EE"/>
    <w:rsid w:val="00252B15"/>
    <w:rsid w:val="00252CF3"/>
    <w:rsid w:val="00253E1E"/>
    <w:rsid w:val="002540A3"/>
    <w:rsid w:val="00254FEC"/>
    <w:rsid w:val="002573F2"/>
    <w:rsid w:val="00263B10"/>
    <w:rsid w:val="002641D4"/>
    <w:rsid w:val="0026428B"/>
    <w:rsid w:val="0026435E"/>
    <w:rsid w:val="00265190"/>
    <w:rsid w:val="00265A12"/>
    <w:rsid w:val="00265BE9"/>
    <w:rsid w:val="00267488"/>
    <w:rsid w:val="00270097"/>
    <w:rsid w:val="0027164C"/>
    <w:rsid w:val="00271C1D"/>
    <w:rsid w:val="00271F4B"/>
    <w:rsid w:val="00273126"/>
    <w:rsid w:val="00273873"/>
    <w:rsid w:val="0027601A"/>
    <w:rsid w:val="00280773"/>
    <w:rsid w:val="00280F23"/>
    <w:rsid w:val="002812AA"/>
    <w:rsid w:val="002812BF"/>
    <w:rsid w:val="00281831"/>
    <w:rsid w:val="00282B74"/>
    <w:rsid w:val="00283884"/>
    <w:rsid w:val="00283C54"/>
    <w:rsid w:val="00283E57"/>
    <w:rsid w:val="0028690D"/>
    <w:rsid w:val="00286DCF"/>
    <w:rsid w:val="00286FED"/>
    <w:rsid w:val="00287860"/>
    <w:rsid w:val="0029052A"/>
    <w:rsid w:val="00291030"/>
    <w:rsid w:val="00292FCD"/>
    <w:rsid w:val="00294BEF"/>
    <w:rsid w:val="00297A3F"/>
    <w:rsid w:val="002A0027"/>
    <w:rsid w:val="002A1DB5"/>
    <w:rsid w:val="002A2CE1"/>
    <w:rsid w:val="002A304E"/>
    <w:rsid w:val="002A34ED"/>
    <w:rsid w:val="002A45B0"/>
    <w:rsid w:val="002A4B6C"/>
    <w:rsid w:val="002A4C24"/>
    <w:rsid w:val="002A7F0E"/>
    <w:rsid w:val="002B04FF"/>
    <w:rsid w:val="002B07FB"/>
    <w:rsid w:val="002B14E1"/>
    <w:rsid w:val="002B1A02"/>
    <w:rsid w:val="002B33EE"/>
    <w:rsid w:val="002B4342"/>
    <w:rsid w:val="002B5E11"/>
    <w:rsid w:val="002B7A03"/>
    <w:rsid w:val="002B7C1A"/>
    <w:rsid w:val="002B7E98"/>
    <w:rsid w:val="002C0AFD"/>
    <w:rsid w:val="002C0EC2"/>
    <w:rsid w:val="002C356D"/>
    <w:rsid w:val="002C39B7"/>
    <w:rsid w:val="002C3FDE"/>
    <w:rsid w:val="002C43FE"/>
    <w:rsid w:val="002C4561"/>
    <w:rsid w:val="002C65D0"/>
    <w:rsid w:val="002D109C"/>
    <w:rsid w:val="002D4BE8"/>
    <w:rsid w:val="002D6978"/>
    <w:rsid w:val="002D7AAA"/>
    <w:rsid w:val="002E07A8"/>
    <w:rsid w:val="002E340B"/>
    <w:rsid w:val="002E600F"/>
    <w:rsid w:val="002E6685"/>
    <w:rsid w:val="002E682F"/>
    <w:rsid w:val="002E7651"/>
    <w:rsid w:val="002E7DBD"/>
    <w:rsid w:val="002F0FE0"/>
    <w:rsid w:val="002F1429"/>
    <w:rsid w:val="002F1683"/>
    <w:rsid w:val="002F47D7"/>
    <w:rsid w:val="002F54C8"/>
    <w:rsid w:val="002F6272"/>
    <w:rsid w:val="002F6E57"/>
    <w:rsid w:val="003004C5"/>
    <w:rsid w:val="003006DA"/>
    <w:rsid w:val="00300B3E"/>
    <w:rsid w:val="00300D75"/>
    <w:rsid w:val="00302549"/>
    <w:rsid w:val="0030284B"/>
    <w:rsid w:val="00302EDF"/>
    <w:rsid w:val="003048AD"/>
    <w:rsid w:val="00310320"/>
    <w:rsid w:val="00312339"/>
    <w:rsid w:val="0031286A"/>
    <w:rsid w:val="00313377"/>
    <w:rsid w:val="00314071"/>
    <w:rsid w:val="003145C7"/>
    <w:rsid w:val="00315E93"/>
    <w:rsid w:val="0032023E"/>
    <w:rsid w:val="00320EE7"/>
    <w:rsid w:val="00321A1E"/>
    <w:rsid w:val="003230BE"/>
    <w:rsid w:val="0032481A"/>
    <w:rsid w:val="00326FBC"/>
    <w:rsid w:val="0033088E"/>
    <w:rsid w:val="003309AF"/>
    <w:rsid w:val="00331531"/>
    <w:rsid w:val="00331CAF"/>
    <w:rsid w:val="0033473D"/>
    <w:rsid w:val="003354F1"/>
    <w:rsid w:val="00335ED8"/>
    <w:rsid w:val="003364F0"/>
    <w:rsid w:val="003402D2"/>
    <w:rsid w:val="003404C5"/>
    <w:rsid w:val="00340C7D"/>
    <w:rsid w:val="003417A1"/>
    <w:rsid w:val="003426BD"/>
    <w:rsid w:val="00342883"/>
    <w:rsid w:val="0034411D"/>
    <w:rsid w:val="00346AEF"/>
    <w:rsid w:val="00346C9C"/>
    <w:rsid w:val="00347A4E"/>
    <w:rsid w:val="003515A9"/>
    <w:rsid w:val="00351992"/>
    <w:rsid w:val="00351DAB"/>
    <w:rsid w:val="00352989"/>
    <w:rsid w:val="003529B0"/>
    <w:rsid w:val="0035395D"/>
    <w:rsid w:val="00353BE8"/>
    <w:rsid w:val="0035444F"/>
    <w:rsid w:val="00354D97"/>
    <w:rsid w:val="00355640"/>
    <w:rsid w:val="00357C33"/>
    <w:rsid w:val="00357D82"/>
    <w:rsid w:val="00357EC2"/>
    <w:rsid w:val="0036031F"/>
    <w:rsid w:val="003606BD"/>
    <w:rsid w:val="00361598"/>
    <w:rsid w:val="0036202F"/>
    <w:rsid w:val="00362294"/>
    <w:rsid w:val="00363A71"/>
    <w:rsid w:val="003640AA"/>
    <w:rsid w:val="003653CF"/>
    <w:rsid w:val="00366A52"/>
    <w:rsid w:val="003672FA"/>
    <w:rsid w:val="0036767E"/>
    <w:rsid w:val="00367CA7"/>
    <w:rsid w:val="003718BA"/>
    <w:rsid w:val="003720D2"/>
    <w:rsid w:val="00375576"/>
    <w:rsid w:val="00375D12"/>
    <w:rsid w:val="003768F8"/>
    <w:rsid w:val="00376B9E"/>
    <w:rsid w:val="0038037D"/>
    <w:rsid w:val="00381629"/>
    <w:rsid w:val="00382A88"/>
    <w:rsid w:val="00382FC1"/>
    <w:rsid w:val="00383F5B"/>
    <w:rsid w:val="003868AE"/>
    <w:rsid w:val="00387F64"/>
    <w:rsid w:val="00390011"/>
    <w:rsid w:val="0039040E"/>
    <w:rsid w:val="00391057"/>
    <w:rsid w:val="00394B43"/>
    <w:rsid w:val="0039611A"/>
    <w:rsid w:val="00396551"/>
    <w:rsid w:val="00396C54"/>
    <w:rsid w:val="003971A2"/>
    <w:rsid w:val="00397401"/>
    <w:rsid w:val="003A12EC"/>
    <w:rsid w:val="003A3519"/>
    <w:rsid w:val="003A3A2C"/>
    <w:rsid w:val="003A42C4"/>
    <w:rsid w:val="003A46C2"/>
    <w:rsid w:val="003A57F5"/>
    <w:rsid w:val="003A59F0"/>
    <w:rsid w:val="003A72FB"/>
    <w:rsid w:val="003A734F"/>
    <w:rsid w:val="003A7C65"/>
    <w:rsid w:val="003B0BC3"/>
    <w:rsid w:val="003B0ED2"/>
    <w:rsid w:val="003B1537"/>
    <w:rsid w:val="003B1C8A"/>
    <w:rsid w:val="003B24DA"/>
    <w:rsid w:val="003B25AE"/>
    <w:rsid w:val="003B3106"/>
    <w:rsid w:val="003B38D1"/>
    <w:rsid w:val="003B4D2E"/>
    <w:rsid w:val="003B50D5"/>
    <w:rsid w:val="003B5101"/>
    <w:rsid w:val="003B6B38"/>
    <w:rsid w:val="003B6C03"/>
    <w:rsid w:val="003C0FB4"/>
    <w:rsid w:val="003C14FD"/>
    <w:rsid w:val="003C186C"/>
    <w:rsid w:val="003C1B36"/>
    <w:rsid w:val="003C298C"/>
    <w:rsid w:val="003C2F49"/>
    <w:rsid w:val="003C37AC"/>
    <w:rsid w:val="003C3AFF"/>
    <w:rsid w:val="003C5294"/>
    <w:rsid w:val="003D0152"/>
    <w:rsid w:val="003D05D7"/>
    <w:rsid w:val="003D0A0E"/>
    <w:rsid w:val="003D24FB"/>
    <w:rsid w:val="003D2780"/>
    <w:rsid w:val="003D5F14"/>
    <w:rsid w:val="003D60EA"/>
    <w:rsid w:val="003D6B25"/>
    <w:rsid w:val="003D750E"/>
    <w:rsid w:val="003D760A"/>
    <w:rsid w:val="003E0C56"/>
    <w:rsid w:val="003E124A"/>
    <w:rsid w:val="003E3931"/>
    <w:rsid w:val="003E5DD4"/>
    <w:rsid w:val="003F0014"/>
    <w:rsid w:val="003F11FE"/>
    <w:rsid w:val="003F28F4"/>
    <w:rsid w:val="003F582D"/>
    <w:rsid w:val="003F7B4A"/>
    <w:rsid w:val="00401454"/>
    <w:rsid w:val="00402E43"/>
    <w:rsid w:val="0040349E"/>
    <w:rsid w:val="00403ADE"/>
    <w:rsid w:val="00404397"/>
    <w:rsid w:val="0040652F"/>
    <w:rsid w:val="00406C8C"/>
    <w:rsid w:val="00410652"/>
    <w:rsid w:val="00413533"/>
    <w:rsid w:val="00413DCE"/>
    <w:rsid w:val="004165FC"/>
    <w:rsid w:val="00417EC0"/>
    <w:rsid w:val="00420368"/>
    <w:rsid w:val="00421732"/>
    <w:rsid w:val="00421D11"/>
    <w:rsid w:val="00421F35"/>
    <w:rsid w:val="00421F78"/>
    <w:rsid w:val="00422B30"/>
    <w:rsid w:val="00422B4C"/>
    <w:rsid w:val="0042417D"/>
    <w:rsid w:val="00425971"/>
    <w:rsid w:val="004272C1"/>
    <w:rsid w:val="00430553"/>
    <w:rsid w:val="004305AA"/>
    <w:rsid w:val="00430E40"/>
    <w:rsid w:val="00430EE1"/>
    <w:rsid w:val="0043149E"/>
    <w:rsid w:val="0043228E"/>
    <w:rsid w:val="00432752"/>
    <w:rsid w:val="00433357"/>
    <w:rsid w:val="00436D7C"/>
    <w:rsid w:val="00436FCE"/>
    <w:rsid w:val="00441649"/>
    <w:rsid w:val="00441BA0"/>
    <w:rsid w:val="00442FE5"/>
    <w:rsid w:val="00444980"/>
    <w:rsid w:val="0044725A"/>
    <w:rsid w:val="00447545"/>
    <w:rsid w:val="004475DE"/>
    <w:rsid w:val="004477B9"/>
    <w:rsid w:val="00447D06"/>
    <w:rsid w:val="00450907"/>
    <w:rsid w:val="00451B5F"/>
    <w:rsid w:val="00451B80"/>
    <w:rsid w:val="00451BFE"/>
    <w:rsid w:val="004540C1"/>
    <w:rsid w:val="00454ADD"/>
    <w:rsid w:val="004554F6"/>
    <w:rsid w:val="0045651A"/>
    <w:rsid w:val="00462723"/>
    <w:rsid w:val="004628BD"/>
    <w:rsid w:val="00463E94"/>
    <w:rsid w:val="00464A65"/>
    <w:rsid w:val="00465B1F"/>
    <w:rsid w:val="00466AF3"/>
    <w:rsid w:val="0047066F"/>
    <w:rsid w:val="00470A1E"/>
    <w:rsid w:val="00470E3E"/>
    <w:rsid w:val="00471C4D"/>
    <w:rsid w:val="0047232F"/>
    <w:rsid w:val="00472733"/>
    <w:rsid w:val="00472ACE"/>
    <w:rsid w:val="00473F6C"/>
    <w:rsid w:val="004749C9"/>
    <w:rsid w:val="00477169"/>
    <w:rsid w:val="004803FD"/>
    <w:rsid w:val="00480766"/>
    <w:rsid w:val="004808DE"/>
    <w:rsid w:val="00484178"/>
    <w:rsid w:val="00485C79"/>
    <w:rsid w:val="004872A0"/>
    <w:rsid w:val="004901A6"/>
    <w:rsid w:val="00491253"/>
    <w:rsid w:val="00492119"/>
    <w:rsid w:val="0049247A"/>
    <w:rsid w:val="00492D7D"/>
    <w:rsid w:val="00493420"/>
    <w:rsid w:val="0049380B"/>
    <w:rsid w:val="00495124"/>
    <w:rsid w:val="00495895"/>
    <w:rsid w:val="00496B4D"/>
    <w:rsid w:val="004976F0"/>
    <w:rsid w:val="004A1970"/>
    <w:rsid w:val="004A1B0B"/>
    <w:rsid w:val="004A20FF"/>
    <w:rsid w:val="004A223F"/>
    <w:rsid w:val="004A5111"/>
    <w:rsid w:val="004A54BB"/>
    <w:rsid w:val="004A5966"/>
    <w:rsid w:val="004A72C6"/>
    <w:rsid w:val="004A773A"/>
    <w:rsid w:val="004B01B5"/>
    <w:rsid w:val="004B1A98"/>
    <w:rsid w:val="004B1DC5"/>
    <w:rsid w:val="004B331F"/>
    <w:rsid w:val="004B40E0"/>
    <w:rsid w:val="004B5E0F"/>
    <w:rsid w:val="004C06B1"/>
    <w:rsid w:val="004C106C"/>
    <w:rsid w:val="004C1D47"/>
    <w:rsid w:val="004C1E84"/>
    <w:rsid w:val="004C36DF"/>
    <w:rsid w:val="004C4D61"/>
    <w:rsid w:val="004C50D6"/>
    <w:rsid w:val="004C57C7"/>
    <w:rsid w:val="004C618F"/>
    <w:rsid w:val="004C621D"/>
    <w:rsid w:val="004C6D8A"/>
    <w:rsid w:val="004D06F3"/>
    <w:rsid w:val="004D1CEB"/>
    <w:rsid w:val="004D2614"/>
    <w:rsid w:val="004D3266"/>
    <w:rsid w:val="004D34BB"/>
    <w:rsid w:val="004D3BB9"/>
    <w:rsid w:val="004D43D1"/>
    <w:rsid w:val="004D4B7D"/>
    <w:rsid w:val="004D576E"/>
    <w:rsid w:val="004E3163"/>
    <w:rsid w:val="004E3847"/>
    <w:rsid w:val="004E4BF0"/>
    <w:rsid w:val="004E63EE"/>
    <w:rsid w:val="004E6C85"/>
    <w:rsid w:val="004F0119"/>
    <w:rsid w:val="004F0626"/>
    <w:rsid w:val="004F3026"/>
    <w:rsid w:val="004F466F"/>
    <w:rsid w:val="004F48EA"/>
    <w:rsid w:val="004F6A91"/>
    <w:rsid w:val="004F6E19"/>
    <w:rsid w:val="004F72D5"/>
    <w:rsid w:val="004F7C02"/>
    <w:rsid w:val="005002F2"/>
    <w:rsid w:val="00500496"/>
    <w:rsid w:val="00501781"/>
    <w:rsid w:val="0050189A"/>
    <w:rsid w:val="00501D1F"/>
    <w:rsid w:val="005029D3"/>
    <w:rsid w:val="00503BD6"/>
    <w:rsid w:val="00503D62"/>
    <w:rsid w:val="005059E9"/>
    <w:rsid w:val="00506BE3"/>
    <w:rsid w:val="00507830"/>
    <w:rsid w:val="00507AC7"/>
    <w:rsid w:val="005100CC"/>
    <w:rsid w:val="00510824"/>
    <w:rsid w:val="0051314D"/>
    <w:rsid w:val="005138C4"/>
    <w:rsid w:val="005150FA"/>
    <w:rsid w:val="0051615B"/>
    <w:rsid w:val="00516323"/>
    <w:rsid w:val="005163CC"/>
    <w:rsid w:val="005214A0"/>
    <w:rsid w:val="0052235C"/>
    <w:rsid w:val="00523FB8"/>
    <w:rsid w:val="00524423"/>
    <w:rsid w:val="00524D39"/>
    <w:rsid w:val="0052530A"/>
    <w:rsid w:val="00525D67"/>
    <w:rsid w:val="0052748A"/>
    <w:rsid w:val="00527842"/>
    <w:rsid w:val="005315A4"/>
    <w:rsid w:val="00531BF1"/>
    <w:rsid w:val="00535779"/>
    <w:rsid w:val="005371DC"/>
    <w:rsid w:val="00540FE8"/>
    <w:rsid w:val="00541091"/>
    <w:rsid w:val="00541313"/>
    <w:rsid w:val="00541A5A"/>
    <w:rsid w:val="0054388E"/>
    <w:rsid w:val="005439D0"/>
    <w:rsid w:val="00543B82"/>
    <w:rsid w:val="005440AB"/>
    <w:rsid w:val="00544755"/>
    <w:rsid w:val="005469B0"/>
    <w:rsid w:val="00546FE2"/>
    <w:rsid w:val="005555A1"/>
    <w:rsid w:val="0055691D"/>
    <w:rsid w:val="00561000"/>
    <w:rsid w:val="005626FE"/>
    <w:rsid w:val="00562D49"/>
    <w:rsid w:val="0056722B"/>
    <w:rsid w:val="00571FDB"/>
    <w:rsid w:val="00572708"/>
    <w:rsid w:val="00573C56"/>
    <w:rsid w:val="00574BAC"/>
    <w:rsid w:val="00576289"/>
    <w:rsid w:val="00576904"/>
    <w:rsid w:val="00576BD8"/>
    <w:rsid w:val="005801B2"/>
    <w:rsid w:val="005807B5"/>
    <w:rsid w:val="00580BCE"/>
    <w:rsid w:val="005827C7"/>
    <w:rsid w:val="005834C4"/>
    <w:rsid w:val="0059063D"/>
    <w:rsid w:val="00590862"/>
    <w:rsid w:val="00592713"/>
    <w:rsid w:val="0059313C"/>
    <w:rsid w:val="00593983"/>
    <w:rsid w:val="00593D7E"/>
    <w:rsid w:val="0059414A"/>
    <w:rsid w:val="005946C2"/>
    <w:rsid w:val="00594827"/>
    <w:rsid w:val="00594A3C"/>
    <w:rsid w:val="00595126"/>
    <w:rsid w:val="00596736"/>
    <w:rsid w:val="005971AF"/>
    <w:rsid w:val="00597D21"/>
    <w:rsid w:val="005A095F"/>
    <w:rsid w:val="005A0F58"/>
    <w:rsid w:val="005A12CD"/>
    <w:rsid w:val="005A272D"/>
    <w:rsid w:val="005A481D"/>
    <w:rsid w:val="005A49D4"/>
    <w:rsid w:val="005A6A55"/>
    <w:rsid w:val="005A79F8"/>
    <w:rsid w:val="005B0E74"/>
    <w:rsid w:val="005B0F9B"/>
    <w:rsid w:val="005B1170"/>
    <w:rsid w:val="005B1332"/>
    <w:rsid w:val="005B24DB"/>
    <w:rsid w:val="005B352D"/>
    <w:rsid w:val="005B4D0B"/>
    <w:rsid w:val="005B7FB4"/>
    <w:rsid w:val="005C0EFF"/>
    <w:rsid w:val="005C1AE2"/>
    <w:rsid w:val="005C45D5"/>
    <w:rsid w:val="005C4E71"/>
    <w:rsid w:val="005C57FF"/>
    <w:rsid w:val="005C726E"/>
    <w:rsid w:val="005D0358"/>
    <w:rsid w:val="005D15F7"/>
    <w:rsid w:val="005D1EBD"/>
    <w:rsid w:val="005D3968"/>
    <w:rsid w:val="005D662D"/>
    <w:rsid w:val="005E0676"/>
    <w:rsid w:val="005E0E37"/>
    <w:rsid w:val="005E3102"/>
    <w:rsid w:val="005E37EB"/>
    <w:rsid w:val="005E43F5"/>
    <w:rsid w:val="005E4C32"/>
    <w:rsid w:val="005E64E2"/>
    <w:rsid w:val="005E7A26"/>
    <w:rsid w:val="005E7ABD"/>
    <w:rsid w:val="005F109F"/>
    <w:rsid w:val="005F228D"/>
    <w:rsid w:val="005F2B58"/>
    <w:rsid w:val="005F36E7"/>
    <w:rsid w:val="005F3D0C"/>
    <w:rsid w:val="005F568E"/>
    <w:rsid w:val="005F5E35"/>
    <w:rsid w:val="005F6213"/>
    <w:rsid w:val="005F7056"/>
    <w:rsid w:val="006022C5"/>
    <w:rsid w:val="00603A47"/>
    <w:rsid w:val="00604AAA"/>
    <w:rsid w:val="00604DA0"/>
    <w:rsid w:val="00607CC7"/>
    <w:rsid w:val="00610CFD"/>
    <w:rsid w:val="006130E4"/>
    <w:rsid w:val="00615140"/>
    <w:rsid w:val="00621E7D"/>
    <w:rsid w:val="00622F18"/>
    <w:rsid w:val="006236DB"/>
    <w:rsid w:val="00623CBE"/>
    <w:rsid w:val="00624085"/>
    <w:rsid w:val="0062434C"/>
    <w:rsid w:val="00624777"/>
    <w:rsid w:val="006266C0"/>
    <w:rsid w:val="006272A8"/>
    <w:rsid w:val="00630516"/>
    <w:rsid w:val="00630C23"/>
    <w:rsid w:val="00630E56"/>
    <w:rsid w:val="0063312F"/>
    <w:rsid w:val="00633FFE"/>
    <w:rsid w:val="00637433"/>
    <w:rsid w:val="00637DD3"/>
    <w:rsid w:val="006403BE"/>
    <w:rsid w:val="00641922"/>
    <w:rsid w:val="00642A9E"/>
    <w:rsid w:val="00644B5E"/>
    <w:rsid w:val="00644C6B"/>
    <w:rsid w:val="00644EEF"/>
    <w:rsid w:val="00645F90"/>
    <w:rsid w:val="00646FAD"/>
    <w:rsid w:val="00650FC9"/>
    <w:rsid w:val="006514DB"/>
    <w:rsid w:val="00651638"/>
    <w:rsid w:val="00652C17"/>
    <w:rsid w:val="00653703"/>
    <w:rsid w:val="0065447C"/>
    <w:rsid w:val="00655432"/>
    <w:rsid w:val="006558B9"/>
    <w:rsid w:val="00656230"/>
    <w:rsid w:val="00656338"/>
    <w:rsid w:val="0065635B"/>
    <w:rsid w:val="00656669"/>
    <w:rsid w:val="0065680F"/>
    <w:rsid w:val="006621D4"/>
    <w:rsid w:val="0066287C"/>
    <w:rsid w:val="00662954"/>
    <w:rsid w:val="00664C72"/>
    <w:rsid w:val="00666570"/>
    <w:rsid w:val="006669E4"/>
    <w:rsid w:val="00666A8A"/>
    <w:rsid w:val="00667959"/>
    <w:rsid w:val="00667D84"/>
    <w:rsid w:val="00671533"/>
    <w:rsid w:val="00671D88"/>
    <w:rsid w:val="00673108"/>
    <w:rsid w:val="006731FC"/>
    <w:rsid w:val="00673DD8"/>
    <w:rsid w:val="00673F8D"/>
    <w:rsid w:val="006749C0"/>
    <w:rsid w:val="006750AF"/>
    <w:rsid w:val="00675435"/>
    <w:rsid w:val="0067553D"/>
    <w:rsid w:val="006760DA"/>
    <w:rsid w:val="00676399"/>
    <w:rsid w:val="00676BDE"/>
    <w:rsid w:val="00677218"/>
    <w:rsid w:val="00677389"/>
    <w:rsid w:val="006848F1"/>
    <w:rsid w:val="00684C8C"/>
    <w:rsid w:val="00685153"/>
    <w:rsid w:val="00686057"/>
    <w:rsid w:val="00687A2A"/>
    <w:rsid w:val="00691D21"/>
    <w:rsid w:val="00692670"/>
    <w:rsid w:val="006926AF"/>
    <w:rsid w:val="00692DFE"/>
    <w:rsid w:val="006939DF"/>
    <w:rsid w:val="00693BA8"/>
    <w:rsid w:val="00696FFD"/>
    <w:rsid w:val="00697A15"/>
    <w:rsid w:val="00697F54"/>
    <w:rsid w:val="006A0EA1"/>
    <w:rsid w:val="006A1429"/>
    <w:rsid w:val="006A1801"/>
    <w:rsid w:val="006A2415"/>
    <w:rsid w:val="006A245A"/>
    <w:rsid w:val="006A2E31"/>
    <w:rsid w:val="006A38B3"/>
    <w:rsid w:val="006A3CAB"/>
    <w:rsid w:val="006A4E7B"/>
    <w:rsid w:val="006A5530"/>
    <w:rsid w:val="006A6211"/>
    <w:rsid w:val="006A7AD1"/>
    <w:rsid w:val="006B1388"/>
    <w:rsid w:val="006B14F5"/>
    <w:rsid w:val="006B7160"/>
    <w:rsid w:val="006C0660"/>
    <w:rsid w:val="006C25F8"/>
    <w:rsid w:val="006C3463"/>
    <w:rsid w:val="006C5274"/>
    <w:rsid w:val="006C6143"/>
    <w:rsid w:val="006D11F5"/>
    <w:rsid w:val="006D1633"/>
    <w:rsid w:val="006D1691"/>
    <w:rsid w:val="006D3C46"/>
    <w:rsid w:val="006D4FB0"/>
    <w:rsid w:val="006D5047"/>
    <w:rsid w:val="006D71DB"/>
    <w:rsid w:val="006E0CC6"/>
    <w:rsid w:val="006E2090"/>
    <w:rsid w:val="006E2465"/>
    <w:rsid w:val="006E2BF4"/>
    <w:rsid w:val="006E6F60"/>
    <w:rsid w:val="006E7F6C"/>
    <w:rsid w:val="006F0D6C"/>
    <w:rsid w:val="006F1838"/>
    <w:rsid w:val="006F1EAD"/>
    <w:rsid w:val="006F208C"/>
    <w:rsid w:val="006F31ED"/>
    <w:rsid w:val="006F35F0"/>
    <w:rsid w:val="006F5F42"/>
    <w:rsid w:val="006F7137"/>
    <w:rsid w:val="007005EB"/>
    <w:rsid w:val="007027B9"/>
    <w:rsid w:val="00702B7D"/>
    <w:rsid w:val="00705E65"/>
    <w:rsid w:val="00707C55"/>
    <w:rsid w:val="00710479"/>
    <w:rsid w:val="0071069F"/>
    <w:rsid w:val="007108ED"/>
    <w:rsid w:val="00711B88"/>
    <w:rsid w:val="00712FE3"/>
    <w:rsid w:val="00713627"/>
    <w:rsid w:val="0071374C"/>
    <w:rsid w:val="00713D53"/>
    <w:rsid w:val="00714DAC"/>
    <w:rsid w:val="007151AD"/>
    <w:rsid w:val="00716FFB"/>
    <w:rsid w:val="00717E2F"/>
    <w:rsid w:val="007202FB"/>
    <w:rsid w:val="00722F04"/>
    <w:rsid w:val="00723AD3"/>
    <w:rsid w:val="007247E0"/>
    <w:rsid w:val="00725FFC"/>
    <w:rsid w:val="00727261"/>
    <w:rsid w:val="0072739F"/>
    <w:rsid w:val="007320E6"/>
    <w:rsid w:val="007329BB"/>
    <w:rsid w:val="0073373F"/>
    <w:rsid w:val="0073442D"/>
    <w:rsid w:val="00734BCE"/>
    <w:rsid w:val="00734DDC"/>
    <w:rsid w:val="00736225"/>
    <w:rsid w:val="00737630"/>
    <w:rsid w:val="007403A6"/>
    <w:rsid w:val="00740E26"/>
    <w:rsid w:val="007418A2"/>
    <w:rsid w:val="00741EE5"/>
    <w:rsid w:val="00742987"/>
    <w:rsid w:val="007459AE"/>
    <w:rsid w:val="007467A2"/>
    <w:rsid w:val="007531E7"/>
    <w:rsid w:val="007537CE"/>
    <w:rsid w:val="00754528"/>
    <w:rsid w:val="00757377"/>
    <w:rsid w:val="0076239E"/>
    <w:rsid w:val="00763340"/>
    <w:rsid w:val="0076568D"/>
    <w:rsid w:val="00765A34"/>
    <w:rsid w:val="00765F22"/>
    <w:rsid w:val="00766901"/>
    <w:rsid w:val="00771340"/>
    <w:rsid w:val="00772A17"/>
    <w:rsid w:val="00772E91"/>
    <w:rsid w:val="00773E0C"/>
    <w:rsid w:val="00776296"/>
    <w:rsid w:val="00776398"/>
    <w:rsid w:val="00776794"/>
    <w:rsid w:val="00777ED5"/>
    <w:rsid w:val="00783D0B"/>
    <w:rsid w:val="00786010"/>
    <w:rsid w:val="00786EEC"/>
    <w:rsid w:val="007870A9"/>
    <w:rsid w:val="007878F5"/>
    <w:rsid w:val="00792A3C"/>
    <w:rsid w:val="00792EF5"/>
    <w:rsid w:val="00793892"/>
    <w:rsid w:val="00795420"/>
    <w:rsid w:val="00795664"/>
    <w:rsid w:val="0079568D"/>
    <w:rsid w:val="00796608"/>
    <w:rsid w:val="0079732F"/>
    <w:rsid w:val="007A1A46"/>
    <w:rsid w:val="007A1C2C"/>
    <w:rsid w:val="007A47DC"/>
    <w:rsid w:val="007A51B3"/>
    <w:rsid w:val="007A650A"/>
    <w:rsid w:val="007A74C6"/>
    <w:rsid w:val="007B00F1"/>
    <w:rsid w:val="007B04CE"/>
    <w:rsid w:val="007B17B2"/>
    <w:rsid w:val="007B194A"/>
    <w:rsid w:val="007B1B0A"/>
    <w:rsid w:val="007B1B21"/>
    <w:rsid w:val="007B1FA6"/>
    <w:rsid w:val="007B47EB"/>
    <w:rsid w:val="007B50ED"/>
    <w:rsid w:val="007B660F"/>
    <w:rsid w:val="007C0623"/>
    <w:rsid w:val="007C1B88"/>
    <w:rsid w:val="007C3549"/>
    <w:rsid w:val="007C3C8D"/>
    <w:rsid w:val="007C4BEA"/>
    <w:rsid w:val="007C5ADE"/>
    <w:rsid w:val="007C5EE4"/>
    <w:rsid w:val="007D0ADF"/>
    <w:rsid w:val="007D146E"/>
    <w:rsid w:val="007D1FF3"/>
    <w:rsid w:val="007D2032"/>
    <w:rsid w:val="007D2B09"/>
    <w:rsid w:val="007D5032"/>
    <w:rsid w:val="007D55F9"/>
    <w:rsid w:val="007D57DF"/>
    <w:rsid w:val="007D64C5"/>
    <w:rsid w:val="007D66A4"/>
    <w:rsid w:val="007D763A"/>
    <w:rsid w:val="007E05F3"/>
    <w:rsid w:val="007E087D"/>
    <w:rsid w:val="007E0D43"/>
    <w:rsid w:val="007E0FAA"/>
    <w:rsid w:val="007E1ACB"/>
    <w:rsid w:val="007E25F8"/>
    <w:rsid w:val="007E33E9"/>
    <w:rsid w:val="007E4754"/>
    <w:rsid w:val="007E484C"/>
    <w:rsid w:val="007E54BB"/>
    <w:rsid w:val="007E6119"/>
    <w:rsid w:val="007E7254"/>
    <w:rsid w:val="007E74F0"/>
    <w:rsid w:val="007F0579"/>
    <w:rsid w:val="007F09BC"/>
    <w:rsid w:val="007F19CB"/>
    <w:rsid w:val="007F2FAB"/>
    <w:rsid w:val="007F3904"/>
    <w:rsid w:val="007F574F"/>
    <w:rsid w:val="007F5754"/>
    <w:rsid w:val="007F650A"/>
    <w:rsid w:val="007F7000"/>
    <w:rsid w:val="00801DB2"/>
    <w:rsid w:val="00802A42"/>
    <w:rsid w:val="008040D7"/>
    <w:rsid w:val="00805593"/>
    <w:rsid w:val="008065F1"/>
    <w:rsid w:val="00810196"/>
    <w:rsid w:val="00810357"/>
    <w:rsid w:val="00810E40"/>
    <w:rsid w:val="0081181A"/>
    <w:rsid w:val="00811E5D"/>
    <w:rsid w:val="0081298C"/>
    <w:rsid w:val="00812DCE"/>
    <w:rsid w:val="00812F4C"/>
    <w:rsid w:val="0081305C"/>
    <w:rsid w:val="00815339"/>
    <w:rsid w:val="00815950"/>
    <w:rsid w:val="00817829"/>
    <w:rsid w:val="00820221"/>
    <w:rsid w:val="00821159"/>
    <w:rsid w:val="0082188D"/>
    <w:rsid w:val="008219C8"/>
    <w:rsid w:val="00822413"/>
    <w:rsid w:val="008229B0"/>
    <w:rsid w:val="00823C4F"/>
    <w:rsid w:val="0082662D"/>
    <w:rsid w:val="00830719"/>
    <w:rsid w:val="00830E69"/>
    <w:rsid w:val="00831190"/>
    <w:rsid w:val="00833223"/>
    <w:rsid w:val="00833371"/>
    <w:rsid w:val="008335C3"/>
    <w:rsid w:val="00834BD0"/>
    <w:rsid w:val="00834E3F"/>
    <w:rsid w:val="00835897"/>
    <w:rsid w:val="00836A6D"/>
    <w:rsid w:val="00841716"/>
    <w:rsid w:val="00841E11"/>
    <w:rsid w:val="0084222E"/>
    <w:rsid w:val="00842C6A"/>
    <w:rsid w:val="00843BB0"/>
    <w:rsid w:val="008444A4"/>
    <w:rsid w:val="008449EF"/>
    <w:rsid w:val="00844F38"/>
    <w:rsid w:val="008452A6"/>
    <w:rsid w:val="008470BF"/>
    <w:rsid w:val="00850FAB"/>
    <w:rsid w:val="008510A9"/>
    <w:rsid w:val="008513BB"/>
    <w:rsid w:val="0085264A"/>
    <w:rsid w:val="00852C56"/>
    <w:rsid w:val="00853557"/>
    <w:rsid w:val="00853A3E"/>
    <w:rsid w:val="00854232"/>
    <w:rsid w:val="008552A9"/>
    <w:rsid w:val="008552F1"/>
    <w:rsid w:val="0085648C"/>
    <w:rsid w:val="0085712E"/>
    <w:rsid w:val="00860E91"/>
    <w:rsid w:val="00862725"/>
    <w:rsid w:val="00862730"/>
    <w:rsid w:val="008635E2"/>
    <w:rsid w:val="00863F88"/>
    <w:rsid w:val="00864FC3"/>
    <w:rsid w:val="008652CE"/>
    <w:rsid w:val="00865D97"/>
    <w:rsid w:val="00866892"/>
    <w:rsid w:val="00866A60"/>
    <w:rsid w:val="00867CC4"/>
    <w:rsid w:val="00867CE2"/>
    <w:rsid w:val="00870FF8"/>
    <w:rsid w:val="00871330"/>
    <w:rsid w:val="008714A5"/>
    <w:rsid w:val="008715A6"/>
    <w:rsid w:val="00872AD4"/>
    <w:rsid w:val="0087434D"/>
    <w:rsid w:val="00874445"/>
    <w:rsid w:val="00874E36"/>
    <w:rsid w:val="008763EE"/>
    <w:rsid w:val="0087668E"/>
    <w:rsid w:val="00876ECE"/>
    <w:rsid w:val="00880A95"/>
    <w:rsid w:val="00881D43"/>
    <w:rsid w:val="008825E9"/>
    <w:rsid w:val="00883948"/>
    <w:rsid w:val="0088510C"/>
    <w:rsid w:val="00885FC5"/>
    <w:rsid w:val="00887AAA"/>
    <w:rsid w:val="00887C33"/>
    <w:rsid w:val="00890B0E"/>
    <w:rsid w:val="00890FEA"/>
    <w:rsid w:val="0089287F"/>
    <w:rsid w:val="00894291"/>
    <w:rsid w:val="00896315"/>
    <w:rsid w:val="008978A5"/>
    <w:rsid w:val="008A2087"/>
    <w:rsid w:val="008A2098"/>
    <w:rsid w:val="008A34E5"/>
    <w:rsid w:val="008A6F5F"/>
    <w:rsid w:val="008A76B3"/>
    <w:rsid w:val="008B0A5A"/>
    <w:rsid w:val="008B3E2C"/>
    <w:rsid w:val="008B560F"/>
    <w:rsid w:val="008B6C1B"/>
    <w:rsid w:val="008C0DF2"/>
    <w:rsid w:val="008C32B7"/>
    <w:rsid w:val="008C3B6B"/>
    <w:rsid w:val="008C40D0"/>
    <w:rsid w:val="008C4C08"/>
    <w:rsid w:val="008C61AC"/>
    <w:rsid w:val="008D1E75"/>
    <w:rsid w:val="008D33D6"/>
    <w:rsid w:val="008D43ED"/>
    <w:rsid w:val="008D7526"/>
    <w:rsid w:val="008E0285"/>
    <w:rsid w:val="008E1BD1"/>
    <w:rsid w:val="008E2B9B"/>
    <w:rsid w:val="008E3D39"/>
    <w:rsid w:val="008E5400"/>
    <w:rsid w:val="008E5D06"/>
    <w:rsid w:val="008E6B8D"/>
    <w:rsid w:val="008E6BFB"/>
    <w:rsid w:val="008E774B"/>
    <w:rsid w:val="008E7778"/>
    <w:rsid w:val="008E7E7C"/>
    <w:rsid w:val="008F0991"/>
    <w:rsid w:val="008F0C4C"/>
    <w:rsid w:val="008F182B"/>
    <w:rsid w:val="008F22EF"/>
    <w:rsid w:val="008F3942"/>
    <w:rsid w:val="008F4D9B"/>
    <w:rsid w:val="008F5136"/>
    <w:rsid w:val="008F51AC"/>
    <w:rsid w:val="008F56D7"/>
    <w:rsid w:val="008F5D2B"/>
    <w:rsid w:val="008F74DA"/>
    <w:rsid w:val="008F7863"/>
    <w:rsid w:val="00900DFB"/>
    <w:rsid w:val="00901012"/>
    <w:rsid w:val="00901104"/>
    <w:rsid w:val="009019D2"/>
    <w:rsid w:val="00901D73"/>
    <w:rsid w:val="00902301"/>
    <w:rsid w:val="00902C4B"/>
    <w:rsid w:val="00903FE7"/>
    <w:rsid w:val="00904648"/>
    <w:rsid w:val="009047BE"/>
    <w:rsid w:val="00904924"/>
    <w:rsid w:val="00904A12"/>
    <w:rsid w:val="00904B95"/>
    <w:rsid w:val="00910696"/>
    <w:rsid w:val="00911F9E"/>
    <w:rsid w:val="00912264"/>
    <w:rsid w:val="009126E4"/>
    <w:rsid w:val="009145E7"/>
    <w:rsid w:val="00917F26"/>
    <w:rsid w:val="00921627"/>
    <w:rsid w:val="009232F2"/>
    <w:rsid w:val="00924FA3"/>
    <w:rsid w:val="0093025B"/>
    <w:rsid w:val="00930DAC"/>
    <w:rsid w:val="00931E7D"/>
    <w:rsid w:val="00932465"/>
    <w:rsid w:val="00932892"/>
    <w:rsid w:val="00932E7A"/>
    <w:rsid w:val="0093366E"/>
    <w:rsid w:val="0093780F"/>
    <w:rsid w:val="009400B3"/>
    <w:rsid w:val="009400FD"/>
    <w:rsid w:val="00940570"/>
    <w:rsid w:val="009407C5"/>
    <w:rsid w:val="00940B8B"/>
    <w:rsid w:val="00945051"/>
    <w:rsid w:val="0094662B"/>
    <w:rsid w:val="00947F27"/>
    <w:rsid w:val="00950F9E"/>
    <w:rsid w:val="009524CC"/>
    <w:rsid w:val="0095284B"/>
    <w:rsid w:val="00952BB7"/>
    <w:rsid w:val="00956511"/>
    <w:rsid w:val="00961BD6"/>
    <w:rsid w:val="00962091"/>
    <w:rsid w:val="00962B3D"/>
    <w:rsid w:val="00962D86"/>
    <w:rsid w:val="009640D0"/>
    <w:rsid w:val="009650C9"/>
    <w:rsid w:val="00965C0D"/>
    <w:rsid w:val="00966C8E"/>
    <w:rsid w:val="009678AF"/>
    <w:rsid w:val="0096792B"/>
    <w:rsid w:val="00967D98"/>
    <w:rsid w:val="009704A3"/>
    <w:rsid w:val="00972F59"/>
    <w:rsid w:val="00972F66"/>
    <w:rsid w:val="00973786"/>
    <w:rsid w:val="00973BCA"/>
    <w:rsid w:val="0097438D"/>
    <w:rsid w:val="00976530"/>
    <w:rsid w:val="009806B3"/>
    <w:rsid w:val="00980E3A"/>
    <w:rsid w:val="0098307F"/>
    <w:rsid w:val="0098451B"/>
    <w:rsid w:val="009849E9"/>
    <w:rsid w:val="00986740"/>
    <w:rsid w:val="00986E22"/>
    <w:rsid w:val="00990904"/>
    <w:rsid w:val="00992849"/>
    <w:rsid w:val="00993F90"/>
    <w:rsid w:val="0099671B"/>
    <w:rsid w:val="00996935"/>
    <w:rsid w:val="009A0DE5"/>
    <w:rsid w:val="009A41AE"/>
    <w:rsid w:val="009A54F1"/>
    <w:rsid w:val="009A57DA"/>
    <w:rsid w:val="009A61E6"/>
    <w:rsid w:val="009B110B"/>
    <w:rsid w:val="009B1551"/>
    <w:rsid w:val="009B1C11"/>
    <w:rsid w:val="009B362D"/>
    <w:rsid w:val="009B3EBB"/>
    <w:rsid w:val="009B4DDF"/>
    <w:rsid w:val="009B534C"/>
    <w:rsid w:val="009B5B50"/>
    <w:rsid w:val="009C24D5"/>
    <w:rsid w:val="009C2AB7"/>
    <w:rsid w:val="009C435B"/>
    <w:rsid w:val="009C4D8C"/>
    <w:rsid w:val="009C790E"/>
    <w:rsid w:val="009D02B7"/>
    <w:rsid w:val="009D06D1"/>
    <w:rsid w:val="009D1961"/>
    <w:rsid w:val="009D25E9"/>
    <w:rsid w:val="009D3938"/>
    <w:rsid w:val="009D683B"/>
    <w:rsid w:val="009D6AD1"/>
    <w:rsid w:val="009D7375"/>
    <w:rsid w:val="009E0346"/>
    <w:rsid w:val="009E0D77"/>
    <w:rsid w:val="009E3390"/>
    <w:rsid w:val="009E4623"/>
    <w:rsid w:val="009E6EB7"/>
    <w:rsid w:val="009E760A"/>
    <w:rsid w:val="009E7C65"/>
    <w:rsid w:val="009F021B"/>
    <w:rsid w:val="009F216F"/>
    <w:rsid w:val="009F2859"/>
    <w:rsid w:val="009F43AC"/>
    <w:rsid w:val="009F7B64"/>
    <w:rsid w:val="00A00511"/>
    <w:rsid w:val="00A005E5"/>
    <w:rsid w:val="00A01689"/>
    <w:rsid w:val="00A03BED"/>
    <w:rsid w:val="00A04515"/>
    <w:rsid w:val="00A05744"/>
    <w:rsid w:val="00A067A7"/>
    <w:rsid w:val="00A1169F"/>
    <w:rsid w:val="00A136CA"/>
    <w:rsid w:val="00A146E3"/>
    <w:rsid w:val="00A147AD"/>
    <w:rsid w:val="00A15CAF"/>
    <w:rsid w:val="00A16D4C"/>
    <w:rsid w:val="00A1782C"/>
    <w:rsid w:val="00A17AFC"/>
    <w:rsid w:val="00A20A8D"/>
    <w:rsid w:val="00A23EFB"/>
    <w:rsid w:val="00A251DD"/>
    <w:rsid w:val="00A25388"/>
    <w:rsid w:val="00A25F02"/>
    <w:rsid w:val="00A26114"/>
    <w:rsid w:val="00A3089F"/>
    <w:rsid w:val="00A30B28"/>
    <w:rsid w:val="00A30F8D"/>
    <w:rsid w:val="00A315B8"/>
    <w:rsid w:val="00A32B82"/>
    <w:rsid w:val="00A32B90"/>
    <w:rsid w:val="00A331A2"/>
    <w:rsid w:val="00A34A20"/>
    <w:rsid w:val="00A35214"/>
    <w:rsid w:val="00A35644"/>
    <w:rsid w:val="00A358C8"/>
    <w:rsid w:val="00A35C6A"/>
    <w:rsid w:val="00A362DD"/>
    <w:rsid w:val="00A378A5"/>
    <w:rsid w:val="00A40EFF"/>
    <w:rsid w:val="00A410A6"/>
    <w:rsid w:val="00A42C20"/>
    <w:rsid w:val="00A4346F"/>
    <w:rsid w:val="00A4419A"/>
    <w:rsid w:val="00A44355"/>
    <w:rsid w:val="00A443A6"/>
    <w:rsid w:val="00A451C7"/>
    <w:rsid w:val="00A45FA4"/>
    <w:rsid w:val="00A472BB"/>
    <w:rsid w:val="00A515A9"/>
    <w:rsid w:val="00A52212"/>
    <w:rsid w:val="00A523F6"/>
    <w:rsid w:val="00A52B94"/>
    <w:rsid w:val="00A53821"/>
    <w:rsid w:val="00A53CDD"/>
    <w:rsid w:val="00A552C4"/>
    <w:rsid w:val="00A55FF3"/>
    <w:rsid w:val="00A5638C"/>
    <w:rsid w:val="00A56942"/>
    <w:rsid w:val="00A5724F"/>
    <w:rsid w:val="00A57773"/>
    <w:rsid w:val="00A57FCB"/>
    <w:rsid w:val="00A605E4"/>
    <w:rsid w:val="00A606C4"/>
    <w:rsid w:val="00A60BA2"/>
    <w:rsid w:val="00A638BA"/>
    <w:rsid w:val="00A64442"/>
    <w:rsid w:val="00A64EB5"/>
    <w:rsid w:val="00A6534F"/>
    <w:rsid w:val="00A6551A"/>
    <w:rsid w:val="00A70C37"/>
    <w:rsid w:val="00A712C8"/>
    <w:rsid w:val="00A71DC8"/>
    <w:rsid w:val="00A73F18"/>
    <w:rsid w:val="00A747FE"/>
    <w:rsid w:val="00A769EB"/>
    <w:rsid w:val="00A77F9A"/>
    <w:rsid w:val="00A80143"/>
    <w:rsid w:val="00A8069C"/>
    <w:rsid w:val="00A81B3D"/>
    <w:rsid w:val="00A8251A"/>
    <w:rsid w:val="00A828BD"/>
    <w:rsid w:val="00A82927"/>
    <w:rsid w:val="00A83259"/>
    <w:rsid w:val="00A85BA2"/>
    <w:rsid w:val="00A87898"/>
    <w:rsid w:val="00A90CCA"/>
    <w:rsid w:val="00A91E21"/>
    <w:rsid w:val="00A92DC2"/>
    <w:rsid w:val="00A93334"/>
    <w:rsid w:val="00A93A60"/>
    <w:rsid w:val="00A94D18"/>
    <w:rsid w:val="00A95F45"/>
    <w:rsid w:val="00A9719B"/>
    <w:rsid w:val="00A9771F"/>
    <w:rsid w:val="00A97CB6"/>
    <w:rsid w:val="00AA0FFA"/>
    <w:rsid w:val="00AA18BC"/>
    <w:rsid w:val="00AA3010"/>
    <w:rsid w:val="00AA31A0"/>
    <w:rsid w:val="00AA4BB0"/>
    <w:rsid w:val="00AA6B13"/>
    <w:rsid w:val="00AA711F"/>
    <w:rsid w:val="00AB008B"/>
    <w:rsid w:val="00AB1330"/>
    <w:rsid w:val="00AB1ECF"/>
    <w:rsid w:val="00AB27AB"/>
    <w:rsid w:val="00AB2E91"/>
    <w:rsid w:val="00AB3BF4"/>
    <w:rsid w:val="00AB4678"/>
    <w:rsid w:val="00AB4D36"/>
    <w:rsid w:val="00AB68A3"/>
    <w:rsid w:val="00AB6F2B"/>
    <w:rsid w:val="00AC0053"/>
    <w:rsid w:val="00AC0494"/>
    <w:rsid w:val="00AC069E"/>
    <w:rsid w:val="00AC361B"/>
    <w:rsid w:val="00AC4B7C"/>
    <w:rsid w:val="00AC4BC5"/>
    <w:rsid w:val="00AC52BC"/>
    <w:rsid w:val="00AC739D"/>
    <w:rsid w:val="00AD0A0F"/>
    <w:rsid w:val="00AD13D2"/>
    <w:rsid w:val="00AD1CDF"/>
    <w:rsid w:val="00AD222A"/>
    <w:rsid w:val="00AD2692"/>
    <w:rsid w:val="00AD39AC"/>
    <w:rsid w:val="00AD668D"/>
    <w:rsid w:val="00AD6BBC"/>
    <w:rsid w:val="00AD7D9F"/>
    <w:rsid w:val="00AE012C"/>
    <w:rsid w:val="00AE0579"/>
    <w:rsid w:val="00AE0ED5"/>
    <w:rsid w:val="00AE1969"/>
    <w:rsid w:val="00AE1D0D"/>
    <w:rsid w:val="00AE2C09"/>
    <w:rsid w:val="00AE38E6"/>
    <w:rsid w:val="00AE5156"/>
    <w:rsid w:val="00AE5323"/>
    <w:rsid w:val="00AE71A7"/>
    <w:rsid w:val="00AE7D04"/>
    <w:rsid w:val="00AF1245"/>
    <w:rsid w:val="00AF1663"/>
    <w:rsid w:val="00AF43BB"/>
    <w:rsid w:val="00AF45AA"/>
    <w:rsid w:val="00AF7D41"/>
    <w:rsid w:val="00B00A5B"/>
    <w:rsid w:val="00B02A05"/>
    <w:rsid w:val="00B0304C"/>
    <w:rsid w:val="00B03DA3"/>
    <w:rsid w:val="00B05C22"/>
    <w:rsid w:val="00B06941"/>
    <w:rsid w:val="00B07142"/>
    <w:rsid w:val="00B07C39"/>
    <w:rsid w:val="00B07D11"/>
    <w:rsid w:val="00B07ED4"/>
    <w:rsid w:val="00B110A8"/>
    <w:rsid w:val="00B1111E"/>
    <w:rsid w:val="00B12EEE"/>
    <w:rsid w:val="00B1368D"/>
    <w:rsid w:val="00B13B26"/>
    <w:rsid w:val="00B13F71"/>
    <w:rsid w:val="00B14177"/>
    <w:rsid w:val="00B20378"/>
    <w:rsid w:val="00B21987"/>
    <w:rsid w:val="00B22D5B"/>
    <w:rsid w:val="00B23340"/>
    <w:rsid w:val="00B24DE4"/>
    <w:rsid w:val="00B250CF"/>
    <w:rsid w:val="00B254FC"/>
    <w:rsid w:val="00B26EAB"/>
    <w:rsid w:val="00B27002"/>
    <w:rsid w:val="00B27B89"/>
    <w:rsid w:val="00B31BC9"/>
    <w:rsid w:val="00B32168"/>
    <w:rsid w:val="00B33CE9"/>
    <w:rsid w:val="00B3459D"/>
    <w:rsid w:val="00B35B8C"/>
    <w:rsid w:val="00B35D58"/>
    <w:rsid w:val="00B35D70"/>
    <w:rsid w:val="00B36689"/>
    <w:rsid w:val="00B36962"/>
    <w:rsid w:val="00B371B1"/>
    <w:rsid w:val="00B37FAB"/>
    <w:rsid w:val="00B40101"/>
    <w:rsid w:val="00B40E66"/>
    <w:rsid w:val="00B41741"/>
    <w:rsid w:val="00B41B1B"/>
    <w:rsid w:val="00B42F67"/>
    <w:rsid w:val="00B447F9"/>
    <w:rsid w:val="00B44911"/>
    <w:rsid w:val="00B44C5B"/>
    <w:rsid w:val="00B4652F"/>
    <w:rsid w:val="00B501F8"/>
    <w:rsid w:val="00B51017"/>
    <w:rsid w:val="00B52536"/>
    <w:rsid w:val="00B53A42"/>
    <w:rsid w:val="00B55309"/>
    <w:rsid w:val="00B558C0"/>
    <w:rsid w:val="00B60EA4"/>
    <w:rsid w:val="00B6174F"/>
    <w:rsid w:val="00B62596"/>
    <w:rsid w:val="00B625B5"/>
    <w:rsid w:val="00B62E39"/>
    <w:rsid w:val="00B64382"/>
    <w:rsid w:val="00B65B68"/>
    <w:rsid w:val="00B664D6"/>
    <w:rsid w:val="00B6744B"/>
    <w:rsid w:val="00B701CF"/>
    <w:rsid w:val="00B7251E"/>
    <w:rsid w:val="00B72563"/>
    <w:rsid w:val="00B73F9E"/>
    <w:rsid w:val="00B7440C"/>
    <w:rsid w:val="00B74450"/>
    <w:rsid w:val="00B744A6"/>
    <w:rsid w:val="00B776BA"/>
    <w:rsid w:val="00B808DB"/>
    <w:rsid w:val="00B813BD"/>
    <w:rsid w:val="00B814F3"/>
    <w:rsid w:val="00B83600"/>
    <w:rsid w:val="00B85D39"/>
    <w:rsid w:val="00B85EE4"/>
    <w:rsid w:val="00B868C5"/>
    <w:rsid w:val="00B86DFC"/>
    <w:rsid w:val="00B87C9F"/>
    <w:rsid w:val="00B907B4"/>
    <w:rsid w:val="00B91A03"/>
    <w:rsid w:val="00B91C8F"/>
    <w:rsid w:val="00B93446"/>
    <w:rsid w:val="00B95F1E"/>
    <w:rsid w:val="00B973B2"/>
    <w:rsid w:val="00B9756B"/>
    <w:rsid w:val="00B9770B"/>
    <w:rsid w:val="00B97CA9"/>
    <w:rsid w:val="00BA02A3"/>
    <w:rsid w:val="00BA05AF"/>
    <w:rsid w:val="00BA1AFB"/>
    <w:rsid w:val="00BA4236"/>
    <w:rsid w:val="00BA4FCC"/>
    <w:rsid w:val="00BA51C2"/>
    <w:rsid w:val="00BA52C3"/>
    <w:rsid w:val="00BA5614"/>
    <w:rsid w:val="00BA56C7"/>
    <w:rsid w:val="00BA6B3B"/>
    <w:rsid w:val="00BA700D"/>
    <w:rsid w:val="00BA715A"/>
    <w:rsid w:val="00BA719E"/>
    <w:rsid w:val="00BB096E"/>
    <w:rsid w:val="00BB23A9"/>
    <w:rsid w:val="00BB4765"/>
    <w:rsid w:val="00BB4CAE"/>
    <w:rsid w:val="00BB6619"/>
    <w:rsid w:val="00BB66F2"/>
    <w:rsid w:val="00BB7E69"/>
    <w:rsid w:val="00BC244D"/>
    <w:rsid w:val="00BC2B54"/>
    <w:rsid w:val="00BC34EC"/>
    <w:rsid w:val="00BC61B6"/>
    <w:rsid w:val="00BD1421"/>
    <w:rsid w:val="00BD3AD4"/>
    <w:rsid w:val="00BD4093"/>
    <w:rsid w:val="00BD4A95"/>
    <w:rsid w:val="00BD5016"/>
    <w:rsid w:val="00BD5CB6"/>
    <w:rsid w:val="00BD5CB9"/>
    <w:rsid w:val="00BD5D87"/>
    <w:rsid w:val="00BD65E5"/>
    <w:rsid w:val="00BE034D"/>
    <w:rsid w:val="00BE09AE"/>
    <w:rsid w:val="00BE14A2"/>
    <w:rsid w:val="00BE15A7"/>
    <w:rsid w:val="00BE2C75"/>
    <w:rsid w:val="00BE36D0"/>
    <w:rsid w:val="00BE444D"/>
    <w:rsid w:val="00BE4650"/>
    <w:rsid w:val="00BE4EF4"/>
    <w:rsid w:val="00BE5233"/>
    <w:rsid w:val="00BE655E"/>
    <w:rsid w:val="00BE72A1"/>
    <w:rsid w:val="00BE7D9A"/>
    <w:rsid w:val="00BF102B"/>
    <w:rsid w:val="00BF134B"/>
    <w:rsid w:val="00BF23C1"/>
    <w:rsid w:val="00BF285F"/>
    <w:rsid w:val="00BF3301"/>
    <w:rsid w:val="00BF3870"/>
    <w:rsid w:val="00BF4DCD"/>
    <w:rsid w:val="00BF4E46"/>
    <w:rsid w:val="00BF5D52"/>
    <w:rsid w:val="00BF679E"/>
    <w:rsid w:val="00BF778D"/>
    <w:rsid w:val="00C0025A"/>
    <w:rsid w:val="00C00CD6"/>
    <w:rsid w:val="00C01ECD"/>
    <w:rsid w:val="00C04077"/>
    <w:rsid w:val="00C06D27"/>
    <w:rsid w:val="00C07744"/>
    <w:rsid w:val="00C118B9"/>
    <w:rsid w:val="00C12DC9"/>
    <w:rsid w:val="00C13018"/>
    <w:rsid w:val="00C14BFF"/>
    <w:rsid w:val="00C150F7"/>
    <w:rsid w:val="00C15B7E"/>
    <w:rsid w:val="00C1609E"/>
    <w:rsid w:val="00C1686A"/>
    <w:rsid w:val="00C1718B"/>
    <w:rsid w:val="00C17C38"/>
    <w:rsid w:val="00C20F79"/>
    <w:rsid w:val="00C21DBA"/>
    <w:rsid w:val="00C22691"/>
    <w:rsid w:val="00C236D1"/>
    <w:rsid w:val="00C23CAE"/>
    <w:rsid w:val="00C24014"/>
    <w:rsid w:val="00C24435"/>
    <w:rsid w:val="00C248C4"/>
    <w:rsid w:val="00C24A4A"/>
    <w:rsid w:val="00C24C83"/>
    <w:rsid w:val="00C2607D"/>
    <w:rsid w:val="00C26BB0"/>
    <w:rsid w:val="00C30EF7"/>
    <w:rsid w:val="00C30F17"/>
    <w:rsid w:val="00C31FCD"/>
    <w:rsid w:val="00C32079"/>
    <w:rsid w:val="00C33752"/>
    <w:rsid w:val="00C342DE"/>
    <w:rsid w:val="00C3432A"/>
    <w:rsid w:val="00C3535B"/>
    <w:rsid w:val="00C365F8"/>
    <w:rsid w:val="00C40177"/>
    <w:rsid w:val="00C422A6"/>
    <w:rsid w:val="00C43C59"/>
    <w:rsid w:val="00C43E03"/>
    <w:rsid w:val="00C43FBA"/>
    <w:rsid w:val="00C448BC"/>
    <w:rsid w:val="00C44A71"/>
    <w:rsid w:val="00C45BAD"/>
    <w:rsid w:val="00C52328"/>
    <w:rsid w:val="00C54165"/>
    <w:rsid w:val="00C547ED"/>
    <w:rsid w:val="00C565FD"/>
    <w:rsid w:val="00C56D02"/>
    <w:rsid w:val="00C615F8"/>
    <w:rsid w:val="00C61658"/>
    <w:rsid w:val="00C617DC"/>
    <w:rsid w:val="00C61C42"/>
    <w:rsid w:val="00C61CC0"/>
    <w:rsid w:val="00C665E7"/>
    <w:rsid w:val="00C72D61"/>
    <w:rsid w:val="00C7301C"/>
    <w:rsid w:val="00C73B3E"/>
    <w:rsid w:val="00C74828"/>
    <w:rsid w:val="00C75196"/>
    <w:rsid w:val="00C7554C"/>
    <w:rsid w:val="00C75854"/>
    <w:rsid w:val="00C76E90"/>
    <w:rsid w:val="00C82625"/>
    <w:rsid w:val="00C83A2C"/>
    <w:rsid w:val="00C83A45"/>
    <w:rsid w:val="00C8578A"/>
    <w:rsid w:val="00C859C3"/>
    <w:rsid w:val="00C8737A"/>
    <w:rsid w:val="00C8762C"/>
    <w:rsid w:val="00C87ECF"/>
    <w:rsid w:val="00C90601"/>
    <w:rsid w:val="00C906E8"/>
    <w:rsid w:val="00C908AE"/>
    <w:rsid w:val="00C91E60"/>
    <w:rsid w:val="00C92E1E"/>
    <w:rsid w:val="00C93314"/>
    <w:rsid w:val="00C942FA"/>
    <w:rsid w:val="00C943D1"/>
    <w:rsid w:val="00C950E7"/>
    <w:rsid w:val="00C9512C"/>
    <w:rsid w:val="00C955A7"/>
    <w:rsid w:val="00C979DD"/>
    <w:rsid w:val="00CA1630"/>
    <w:rsid w:val="00CA307B"/>
    <w:rsid w:val="00CA3F88"/>
    <w:rsid w:val="00CA41D4"/>
    <w:rsid w:val="00CA4315"/>
    <w:rsid w:val="00CA542D"/>
    <w:rsid w:val="00CA6D19"/>
    <w:rsid w:val="00CA74C4"/>
    <w:rsid w:val="00CA7634"/>
    <w:rsid w:val="00CB1ED6"/>
    <w:rsid w:val="00CB2432"/>
    <w:rsid w:val="00CB32FA"/>
    <w:rsid w:val="00CB4B7E"/>
    <w:rsid w:val="00CB5ED0"/>
    <w:rsid w:val="00CB66E6"/>
    <w:rsid w:val="00CB7B7F"/>
    <w:rsid w:val="00CC0662"/>
    <w:rsid w:val="00CC0A27"/>
    <w:rsid w:val="00CC1074"/>
    <w:rsid w:val="00CC124A"/>
    <w:rsid w:val="00CC1920"/>
    <w:rsid w:val="00CC3836"/>
    <w:rsid w:val="00CC3DF0"/>
    <w:rsid w:val="00CC3F45"/>
    <w:rsid w:val="00CC4409"/>
    <w:rsid w:val="00CC5069"/>
    <w:rsid w:val="00CC5CF0"/>
    <w:rsid w:val="00CC674C"/>
    <w:rsid w:val="00CD115D"/>
    <w:rsid w:val="00CD2B63"/>
    <w:rsid w:val="00CD4EF9"/>
    <w:rsid w:val="00CD5181"/>
    <w:rsid w:val="00CD5AE0"/>
    <w:rsid w:val="00CD659E"/>
    <w:rsid w:val="00CD6AFC"/>
    <w:rsid w:val="00CD727C"/>
    <w:rsid w:val="00CD7E89"/>
    <w:rsid w:val="00CE093D"/>
    <w:rsid w:val="00CE1305"/>
    <w:rsid w:val="00CE210A"/>
    <w:rsid w:val="00CE2385"/>
    <w:rsid w:val="00CE42DB"/>
    <w:rsid w:val="00CE480D"/>
    <w:rsid w:val="00CE6A9A"/>
    <w:rsid w:val="00CE7CD6"/>
    <w:rsid w:val="00CF0144"/>
    <w:rsid w:val="00CF0E6B"/>
    <w:rsid w:val="00CF148A"/>
    <w:rsid w:val="00CF2F3B"/>
    <w:rsid w:val="00CF3512"/>
    <w:rsid w:val="00CF6570"/>
    <w:rsid w:val="00CF7E09"/>
    <w:rsid w:val="00D02519"/>
    <w:rsid w:val="00D02C77"/>
    <w:rsid w:val="00D031B8"/>
    <w:rsid w:val="00D04DD2"/>
    <w:rsid w:val="00D06BEB"/>
    <w:rsid w:val="00D06C9C"/>
    <w:rsid w:val="00D075AE"/>
    <w:rsid w:val="00D12760"/>
    <w:rsid w:val="00D13E67"/>
    <w:rsid w:val="00D17DB7"/>
    <w:rsid w:val="00D20158"/>
    <w:rsid w:val="00D20632"/>
    <w:rsid w:val="00D21D7C"/>
    <w:rsid w:val="00D238EC"/>
    <w:rsid w:val="00D24545"/>
    <w:rsid w:val="00D24E6D"/>
    <w:rsid w:val="00D24F9A"/>
    <w:rsid w:val="00D25499"/>
    <w:rsid w:val="00D25552"/>
    <w:rsid w:val="00D25930"/>
    <w:rsid w:val="00D30FC0"/>
    <w:rsid w:val="00D31DE5"/>
    <w:rsid w:val="00D33FB6"/>
    <w:rsid w:val="00D348C3"/>
    <w:rsid w:val="00D34A78"/>
    <w:rsid w:val="00D40A7B"/>
    <w:rsid w:val="00D41600"/>
    <w:rsid w:val="00D423C0"/>
    <w:rsid w:val="00D4288B"/>
    <w:rsid w:val="00D42D3E"/>
    <w:rsid w:val="00D42E4B"/>
    <w:rsid w:val="00D4538B"/>
    <w:rsid w:val="00D462F9"/>
    <w:rsid w:val="00D463AD"/>
    <w:rsid w:val="00D464CD"/>
    <w:rsid w:val="00D502B0"/>
    <w:rsid w:val="00D50F56"/>
    <w:rsid w:val="00D5285B"/>
    <w:rsid w:val="00D53A7E"/>
    <w:rsid w:val="00D54690"/>
    <w:rsid w:val="00D5499E"/>
    <w:rsid w:val="00D551FB"/>
    <w:rsid w:val="00D564CF"/>
    <w:rsid w:val="00D56519"/>
    <w:rsid w:val="00D57EE6"/>
    <w:rsid w:val="00D603B0"/>
    <w:rsid w:val="00D60952"/>
    <w:rsid w:val="00D60B30"/>
    <w:rsid w:val="00D637EC"/>
    <w:rsid w:val="00D63B39"/>
    <w:rsid w:val="00D64B91"/>
    <w:rsid w:val="00D64DAA"/>
    <w:rsid w:val="00D64ED6"/>
    <w:rsid w:val="00D657B5"/>
    <w:rsid w:val="00D703E0"/>
    <w:rsid w:val="00D7179D"/>
    <w:rsid w:val="00D71FA7"/>
    <w:rsid w:val="00D74C2C"/>
    <w:rsid w:val="00D7573D"/>
    <w:rsid w:val="00D75A91"/>
    <w:rsid w:val="00D777BF"/>
    <w:rsid w:val="00D807D4"/>
    <w:rsid w:val="00D81D7E"/>
    <w:rsid w:val="00D8327A"/>
    <w:rsid w:val="00D84C1F"/>
    <w:rsid w:val="00D85ADC"/>
    <w:rsid w:val="00D86B21"/>
    <w:rsid w:val="00D87247"/>
    <w:rsid w:val="00D8744D"/>
    <w:rsid w:val="00D90BDF"/>
    <w:rsid w:val="00D9197B"/>
    <w:rsid w:val="00D93735"/>
    <w:rsid w:val="00D9394A"/>
    <w:rsid w:val="00D94682"/>
    <w:rsid w:val="00D965AA"/>
    <w:rsid w:val="00D9672A"/>
    <w:rsid w:val="00D973F2"/>
    <w:rsid w:val="00D97AFA"/>
    <w:rsid w:val="00D97F8E"/>
    <w:rsid w:val="00DA0500"/>
    <w:rsid w:val="00DA126D"/>
    <w:rsid w:val="00DA1850"/>
    <w:rsid w:val="00DA191F"/>
    <w:rsid w:val="00DA2019"/>
    <w:rsid w:val="00DA340A"/>
    <w:rsid w:val="00DA391D"/>
    <w:rsid w:val="00DA54F2"/>
    <w:rsid w:val="00DB0326"/>
    <w:rsid w:val="00DB0E89"/>
    <w:rsid w:val="00DB1311"/>
    <w:rsid w:val="00DB408B"/>
    <w:rsid w:val="00DB54A9"/>
    <w:rsid w:val="00DB74BE"/>
    <w:rsid w:val="00DB7C9C"/>
    <w:rsid w:val="00DC0EBB"/>
    <w:rsid w:val="00DC21B7"/>
    <w:rsid w:val="00DC259E"/>
    <w:rsid w:val="00DC3464"/>
    <w:rsid w:val="00DC4261"/>
    <w:rsid w:val="00DC66DF"/>
    <w:rsid w:val="00DC7DDF"/>
    <w:rsid w:val="00DD18A2"/>
    <w:rsid w:val="00DD1CFF"/>
    <w:rsid w:val="00DD2856"/>
    <w:rsid w:val="00DD65C9"/>
    <w:rsid w:val="00DD761E"/>
    <w:rsid w:val="00DE1161"/>
    <w:rsid w:val="00DE1171"/>
    <w:rsid w:val="00DE1C05"/>
    <w:rsid w:val="00DE1C94"/>
    <w:rsid w:val="00DE470D"/>
    <w:rsid w:val="00DE5E14"/>
    <w:rsid w:val="00DE6E34"/>
    <w:rsid w:val="00DF1798"/>
    <w:rsid w:val="00DF1A2B"/>
    <w:rsid w:val="00DF25FF"/>
    <w:rsid w:val="00DF3DD3"/>
    <w:rsid w:val="00DF4CF1"/>
    <w:rsid w:val="00DF590F"/>
    <w:rsid w:val="00DF61F4"/>
    <w:rsid w:val="00DF6561"/>
    <w:rsid w:val="00DF7772"/>
    <w:rsid w:val="00DF7BA4"/>
    <w:rsid w:val="00DF7FC2"/>
    <w:rsid w:val="00E003B6"/>
    <w:rsid w:val="00E00D44"/>
    <w:rsid w:val="00E01782"/>
    <w:rsid w:val="00E018AB"/>
    <w:rsid w:val="00E0253B"/>
    <w:rsid w:val="00E02B03"/>
    <w:rsid w:val="00E03A40"/>
    <w:rsid w:val="00E047F1"/>
    <w:rsid w:val="00E06275"/>
    <w:rsid w:val="00E063D5"/>
    <w:rsid w:val="00E074CC"/>
    <w:rsid w:val="00E079AC"/>
    <w:rsid w:val="00E07F61"/>
    <w:rsid w:val="00E102FB"/>
    <w:rsid w:val="00E10E7F"/>
    <w:rsid w:val="00E1275B"/>
    <w:rsid w:val="00E1479B"/>
    <w:rsid w:val="00E14DE3"/>
    <w:rsid w:val="00E1523D"/>
    <w:rsid w:val="00E20230"/>
    <w:rsid w:val="00E214BE"/>
    <w:rsid w:val="00E217CF"/>
    <w:rsid w:val="00E229AB"/>
    <w:rsid w:val="00E23CB7"/>
    <w:rsid w:val="00E23D66"/>
    <w:rsid w:val="00E24A50"/>
    <w:rsid w:val="00E25D9F"/>
    <w:rsid w:val="00E26062"/>
    <w:rsid w:val="00E26FE8"/>
    <w:rsid w:val="00E2763C"/>
    <w:rsid w:val="00E301B7"/>
    <w:rsid w:val="00E31510"/>
    <w:rsid w:val="00E31610"/>
    <w:rsid w:val="00E31C3D"/>
    <w:rsid w:val="00E32AA7"/>
    <w:rsid w:val="00E32AEB"/>
    <w:rsid w:val="00E32C8A"/>
    <w:rsid w:val="00E33D2A"/>
    <w:rsid w:val="00E33DEC"/>
    <w:rsid w:val="00E36045"/>
    <w:rsid w:val="00E37C3D"/>
    <w:rsid w:val="00E43C74"/>
    <w:rsid w:val="00E466BD"/>
    <w:rsid w:val="00E472D3"/>
    <w:rsid w:val="00E503F8"/>
    <w:rsid w:val="00E51DDF"/>
    <w:rsid w:val="00E52C98"/>
    <w:rsid w:val="00E534CF"/>
    <w:rsid w:val="00E56149"/>
    <w:rsid w:val="00E56E20"/>
    <w:rsid w:val="00E57162"/>
    <w:rsid w:val="00E57195"/>
    <w:rsid w:val="00E60A37"/>
    <w:rsid w:val="00E619AD"/>
    <w:rsid w:val="00E62AB3"/>
    <w:rsid w:val="00E63077"/>
    <w:rsid w:val="00E65369"/>
    <w:rsid w:val="00E65B02"/>
    <w:rsid w:val="00E665D3"/>
    <w:rsid w:val="00E66E82"/>
    <w:rsid w:val="00E67B78"/>
    <w:rsid w:val="00E706FB"/>
    <w:rsid w:val="00E72AD5"/>
    <w:rsid w:val="00E7327B"/>
    <w:rsid w:val="00E73A36"/>
    <w:rsid w:val="00E743AD"/>
    <w:rsid w:val="00E751D6"/>
    <w:rsid w:val="00E754F4"/>
    <w:rsid w:val="00E7554B"/>
    <w:rsid w:val="00E75B22"/>
    <w:rsid w:val="00E75C6A"/>
    <w:rsid w:val="00E76170"/>
    <w:rsid w:val="00E80AF5"/>
    <w:rsid w:val="00E80DAB"/>
    <w:rsid w:val="00E819D0"/>
    <w:rsid w:val="00E82780"/>
    <w:rsid w:val="00E85B41"/>
    <w:rsid w:val="00E85F37"/>
    <w:rsid w:val="00E86322"/>
    <w:rsid w:val="00E86510"/>
    <w:rsid w:val="00E90084"/>
    <w:rsid w:val="00E910BD"/>
    <w:rsid w:val="00E926DA"/>
    <w:rsid w:val="00E93149"/>
    <w:rsid w:val="00E94855"/>
    <w:rsid w:val="00E95019"/>
    <w:rsid w:val="00E955F6"/>
    <w:rsid w:val="00E95AC1"/>
    <w:rsid w:val="00E95B9D"/>
    <w:rsid w:val="00E96131"/>
    <w:rsid w:val="00E9698A"/>
    <w:rsid w:val="00E96EB5"/>
    <w:rsid w:val="00E97CF0"/>
    <w:rsid w:val="00EA071E"/>
    <w:rsid w:val="00EA0FBC"/>
    <w:rsid w:val="00EA2A9A"/>
    <w:rsid w:val="00EA36D9"/>
    <w:rsid w:val="00EA42AE"/>
    <w:rsid w:val="00EA57E4"/>
    <w:rsid w:val="00EA5FB1"/>
    <w:rsid w:val="00EA759A"/>
    <w:rsid w:val="00EA7943"/>
    <w:rsid w:val="00EB10A8"/>
    <w:rsid w:val="00EB1FD4"/>
    <w:rsid w:val="00EB4FCB"/>
    <w:rsid w:val="00EB55C4"/>
    <w:rsid w:val="00EB7693"/>
    <w:rsid w:val="00EB77FD"/>
    <w:rsid w:val="00EC036B"/>
    <w:rsid w:val="00EC4BD9"/>
    <w:rsid w:val="00EC628F"/>
    <w:rsid w:val="00EC6B62"/>
    <w:rsid w:val="00ED006D"/>
    <w:rsid w:val="00ED0546"/>
    <w:rsid w:val="00ED0578"/>
    <w:rsid w:val="00ED0B8E"/>
    <w:rsid w:val="00ED1167"/>
    <w:rsid w:val="00ED3A99"/>
    <w:rsid w:val="00ED3B10"/>
    <w:rsid w:val="00ED4735"/>
    <w:rsid w:val="00ED621D"/>
    <w:rsid w:val="00ED6A60"/>
    <w:rsid w:val="00EE10A1"/>
    <w:rsid w:val="00EE1993"/>
    <w:rsid w:val="00EE1EFF"/>
    <w:rsid w:val="00EE23B8"/>
    <w:rsid w:val="00EE2F25"/>
    <w:rsid w:val="00EE3A47"/>
    <w:rsid w:val="00EE3AC7"/>
    <w:rsid w:val="00EE483B"/>
    <w:rsid w:val="00EE4A34"/>
    <w:rsid w:val="00EE4EAD"/>
    <w:rsid w:val="00EE53FD"/>
    <w:rsid w:val="00EE6F19"/>
    <w:rsid w:val="00EF4EC6"/>
    <w:rsid w:val="00EF5ACC"/>
    <w:rsid w:val="00EF5C3B"/>
    <w:rsid w:val="00EF5F86"/>
    <w:rsid w:val="00EF66A5"/>
    <w:rsid w:val="00EF7455"/>
    <w:rsid w:val="00F0185A"/>
    <w:rsid w:val="00F02B5B"/>
    <w:rsid w:val="00F031A9"/>
    <w:rsid w:val="00F03BD1"/>
    <w:rsid w:val="00F066E8"/>
    <w:rsid w:val="00F10121"/>
    <w:rsid w:val="00F10C1D"/>
    <w:rsid w:val="00F11100"/>
    <w:rsid w:val="00F12E97"/>
    <w:rsid w:val="00F134CE"/>
    <w:rsid w:val="00F138DF"/>
    <w:rsid w:val="00F144B3"/>
    <w:rsid w:val="00F1548B"/>
    <w:rsid w:val="00F17486"/>
    <w:rsid w:val="00F17520"/>
    <w:rsid w:val="00F17DE9"/>
    <w:rsid w:val="00F20F48"/>
    <w:rsid w:val="00F20FA4"/>
    <w:rsid w:val="00F21414"/>
    <w:rsid w:val="00F26BBB"/>
    <w:rsid w:val="00F2739F"/>
    <w:rsid w:val="00F2774B"/>
    <w:rsid w:val="00F27BEE"/>
    <w:rsid w:val="00F305B0"/>
    <w:rsid w:val="00F31B13"/>
    <w:rsid w:val="00F31CA1"/>
    <w:rsid w:val="00F323AC"/>
    <w:rsid w:val="00F33289"/>
    <w:rsid w:val="00F3652C"/>
    <w:rsid w:val="00F3717A"/>
    <w:rsid w:val="00F42D16"/>
    <w:rsid w:val="00F436C9"/>
    <w:rsid w:val="00F44275"/>
    <w:rsid w:val="00F44F0E"/>
    <w:rsid w:val="00F45178"/>
    <w:rsid w:val="00F45B82"/>
    <w:rsid w:val="00F45D91"/>
    <w:rsid w:val="00F46308"/>
    <w:rsid w:val="00F466BC"/>
    <w:rsid w:val="00F46800"/>
    <w:rsid w:val="00F47B25"/>
    <w:rsid w:val="00F50D2F"/>
    <w:rsid w:val="00F55302"/>
    <w:rsid w:val="00F55C00"/>
    <w:rsid w:val="00F5684C"/>
    <w:rsid w:val="00F571C6"/>
    <w:rsid w:val="00F5746B"/>
    <w:rsid w:val="00F602D3"/>
    <w:rsid w:val="00F61AC7"/>
    <w:rsid w:val="00F61AD7"/>
    <w:rsid w:val="00F62159"/>
    <w:rsid w:val="00F6221B"/>
    <w:rsid w:val="00F63362"/>
    <w:rsid w:val="00F65626"/>
    <w:rsid w:val="00F65A06"/>
    <w:rsid w:val="00F660B9"/>
    <w:rsid w:val="00F66DD4"/>
    <w:rsid w:val="00F6714A"/>
    <w:rsid w:val="00F70325"/>
    <w:rsid w:val="00F739B3"/>
    <w:rsid w:val="00F74041"/>
    <w:rsid w:val="00F74341"/>
    <w:rsid w:val="00F77768"/>
    <w:rsid w:val="00F778DD"/>
    <w:rsid w:val="00F80E1B"/>
    <w:rsid w:val="00F8240D"/>
    <w:rsid w:val="00F82B30"/>
    <w:rsid w:val="00F849DF"/>
    <w:rsid w:val="00F86111"/>
    <w:rsid w:val="00F86F2C"/>
    <w:rsid w:val="00F92A1F"/>
    <w:rsid w:val="00F9432C"/>
    <w:rsid w:val="00F95DE2"/>
    <w:rsid w:val="00F9612B"/>
    <w:rsid w:val="00F9659F"/>
    <w:rsid w:val="00F968CB"/>
    <w:rsid w:val="00F97547"/>
    <w:rsid w:val="00F97628"/>
    <w:rsid w:val="00FA3FA1"/>
    <w:rsid w:val="00FA47B5"/>
    <w:rsid w:val="00FA6FBA"/>
    <w:rsid w:val="00FB2E50"/>
    <w:rsid w:val="00FB3D42"/>
    <w:rsid w:val="00FB4377"/>
    <w:rsid w:val="00FB4655"/>
    <w:rsid w:val="00FB59FB"/>
    <w:rsid w:val="00FB64A8"/>
    <w:rsid w:val="00FB71CB"/>
    <w:rsid w:val="00FC06A2"/>
    <w:rsid w:val="00FC0EB6"/>
    <w:rsid w:val="00FC1149"/>
    <w:rsid w:val="00FC1868"/>
    <w:rsid w:val="00FC3607"/>
    <w:rsid w:val="00FC3FF3"/>
    <w:rsid w:val="00FC4CDD"/>
    <w:rsid w:val="00FC5EF7"/>
    <w:rsid w:val="00FC5FFD"/>
    <w:rsid w:val="00FC65F1"/>
    <w:rsid w:val="00FD53E4"/>
    <w:rsid w:val="00FD5EA5"/>
    <w:rsid w:val="00FD6969"/>
    <w:rsid w:val="00FE011A"/>
    <w:rsid w:val="00FE12A8"/>
    <w:rsid w:val="00FE22B0"/>
    <w:rsid w:val="00FE2E57"/>
    <w:rsid w:val="00FE544E"/>
    <w:rsid w:val="00FE6A51"/>
    <w:rsid w:val="00FE6D35"/>
    <w:rsid w:val="00FE7AF8"/>
    <w:rsid w:val="00FF05DD"/>
    <w:rsid w:val="00FF35DA"/>
    <w:rsid w:val="00FF405A"/>
    <w:rsid w:val="00FF43F0"/>
    <w:rsid w:val="00FF5376"/>
    <w:rsid w:val="00FF5755"/>
    <w:rsid w:val="00FF640F"/>
    <w:rsid w:val="00FF6BA5"/>
    <w:rsid w:val="00FF6FC8"/>
    <w:rsid w:val="00FF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" strokecolor="#00b0f0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557"/>
    <w:pPr>
      <w:spacing w:line="240" w:lineRule="auto"/>
      <w:jc w:val="both"/>
    </w:pPr>
    <w:rPr>
      <w:rFonts w:ascii="LM Roman 12" w:hAnsi="LM Roman 12"/>
      <w:spacing w:val="-2"/>
      <w:kern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0221"/>
    <w:pPr>
      <w:numPr>
        <w:numId w:val="2"/>
      </w:numPr>
      <w:spacing w:before="600" w:after="240"/>
      <w:ind w:left="431" w:hanging="431"/>
      <w:contextualSpacing/>
      <w:outlineLvl w:val="0"/>
    </w:pPr>
    <w:rPr>
      <w:rFonts w:eastAsiaTheme="majorEastAsia" w:cstheme="majorBidi"/>
      <w:b/>
      <w:bCs/>
      <w:spacing w:val="0"/>
      <w:sz w:val="30"/>
      <w:szCs w:val="28"/>
      <w:lang w:val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0221"/>
    <w:pPr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bCs/>
      <w:sz w:val="24"/>
      <w:szCs w:val="26"/>
      <w:lang w:val="en-AU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5971AF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51C2"/>
    <w:pPr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51C2"/>
    <w:pPr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51C2"/>
    <w:pPr>
      <w:numPr>
        <w:ilvl w:val="5"/>
        <w:numId w:val="2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51C2"/>
    <w:pPr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51C2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51C2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BA51C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0221"/>
    <w:rPr>
      <w:rFonts w:ascii="LM Roman 12" w:eastAsiaTheme="majorEastAsia" w:hAnsi="LM Roman 12" w:cstheme="majorBidi"/>
      <w:b/>
      <w:bCs/>
      <w:kern w:val="22"/>
      <w:sz w:val="30"/>
      <w:szCs w:val="28"/>
      <w:lang w:val="en-AU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0221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71AF"/>
    <w:rPr>
      <w:rFonts w:asciiTheme="majorHAnsi" w:eastAsiaTheme="majorEastAsia" w:hAnsiTheme="majorHAnsi" w:cstheme="majorBidi"/>
      <w:b/>
      <w:bCs/>
      <w:i/>
      <w:kern w:val="22"/>
      <w:szCs w:val="26"/>
      <w:lang w:val="en-AU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51C2"/>
    <w:rPr>
      <w:rFonts w:asciiTheme="majorHAnsi" w:eastAsiaTheme="majorEastAsia" w:hAnsiTheme="majorHAnsi" w:cstheme="majorBidi"/>
      <w:b/>
      <w:bCs/>
      <w:i/>
      <w:iCs/>
      <w:spacing w:val="-2"/>
      <w:kern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51C2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51C2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51C2"/>
    <w:rPr>
      <w:rFonts w:asciiTheme="majorHAnsi" w:eastAsiaTheme="majorEastAsia" w:hAnsiTheme="majorHAnsi" w:cstheme="majorBidi"/>
      <w:i/>
      <w:iCs/>
      <w:spacing w:val="-2"/>
      <w:kern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51C2"/>
    <w:rPr>
      <w:rFonts w:asciiTheme="majorHAnsi" w:eastAsiaTheme="majorEastAsia" w:hAnsiTheme="majorHAnsi" w:cstheme="majorBidi"/>
      <w:spacing w:val="-2"/>
      <w:kern w:val="22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51C2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4F6A91"/>
    <w:rPr>
      <w:rFonts w:ascii="Calibri Light" w:hAnsi="Calibri Light"/>
      <w:bCs/>
      <w:i/>
      <w:sz w:val="20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20221"/>
    <w:pPr>
      <w:spacing w:before="720" w:after="720"/>
      <w:ind w:left="964" w:right="964"/>
      <w:contextualSpacing/>
      <w:mirrorIndents/>
      <w:jc w:val="center"/>
    </w:pPr>
    <w:rPr>
      <w:rFonts w:eastAsiaTheme="majorEastAsia" w:cstheme="majorBidi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0221"/>
    <w:rPr>
      <w:rFonts w:ascii="LM Roman 12" w:eastAsiaTheme="majorEastAsia" w:hAnsi="LM Roman 12" w:cstheme="majorBidi"/>
      <w:spacing w:val="-10"/>
      <w:kern w:val="22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51C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51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A51C2"/>
    <w:rPr>
      <w:b/>
      <w:bCs/>
    </w:rPr>
  </w:style>
  <w:style w:type="character" w:styleId="Hervorhebung">
    <w:name w:val="Emphasis"/>
    <w:uiPriority w:val="20"/>
    <w:qFormat/>
    <w:rsid w:val="00BA51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A51C2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51C2"/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BA51C2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A51C2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BA51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A51C2"/>
    <w:rPr>
      <w:b/>
      <w:bCs/>
      <w:i/>
      <w:iCs/>
    </w:rPr>
  </w:style>
  <w:style w:type="character" w:styleId="SchwacheHervorhebung">
    <w:name w:val="Subtle Emphasis"/>
    <w:uiPriority w:val="19"/>
    <w:qFormat/>
    <w:rsid w:val="00BA51C2"/>
    <w:rPr>
      <w:i/>
      <w:iCs/>
    </w:rPr>
  </w:style>
  <w:style w:type="character" w:styleId="IntensiveHervorhebung">
    <w:name w:val="Intense Emphasis"/>
    <w:uiPriority w:val="21"/>
    <w:qFormat/>
    <w:rsid w:val="00BA51C2"/>
    <w:rPr>
      <w:b/>
      <w:bCs/>
    </w:rPr>
  </w:style>
  <w:style w:type="character" w:styleId="SchwacherVerweis">
    <w:name w:val="Subtle Reference"/>
    <w:uiPriority w:val="31"/>
    <w:qFormat/>
    <w:rsid w:val="00BA51C2"/>
    <w:rPr>
      <w:smallCaps/>
    </w:rPr>
  </w:style>
  <w:style w:type="character" w:styleId="IntensiverVerweis">
    <w:name w:val="Intense Reference"/>
    <w:uiPriority w:val="32"/>
    <w:qFormat/>
    <w:rsid w:val="00BA51C2"/>
    <w:rPr>
      <w:smallCaps/>
      <w:spacing w:val="5"/>
      <w:u w:val="single"/>
    </w:rPr>
  </w:style>
  <w:style w:type="character" w:styleId="Buchtitel">
    <w:name w:val="Book Title"/>
    <w:uiPriority w:val="33"/>
    <w:qFormat/>
    <w:rsid w:val="00BA51C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A51C2"/>
    <w:pPr>
      <w:outlineLvl w:val="9"/>
    </w:pPr>
  </w:style>
  <w:style w:type="paragraph" w:customStyle="1" w:styleId="AbstractTitle">
    <w:name w:val="Abstract Title"/>
    <w:link w:val="AbstractTitleChar"/>
    <w:qFormat/>
    <w:rsid w:val="000B4E6E"/>
    <w:pPr>
      <w:spacing w:before="720"/>
      <w:jc w:val="center"/>
    </w:pPr>
    <w:rPr>
      <w:rFonts w:ascii="LM Roman 12" w:eastAsiaTheme="majorEastAsia" w:hAnsi="LM Roman 12" w:cstheme="majorBidi"/>
      <w:b/>
      <w:spacing w:val="-2"/>
      <w:kern w:val="22"/>
      <w:sz w:val="24"/>
      <w:szCs w:val="26"/>
      <w:lang w:val="en-AU"/>
    </w:rPr>
  </w:style>
  <w:style w:type="paragraph" w:customStyle="1" w:styleId="AbstractText">
    <w:name w:val="Abstract Text"/>
    <w:basedOn w:val="Standard"/>
    <w:link w:val="AbstractTextChar"/>
    <w:qFormat/>
    <w:rsid w:val="000B4E6E"/>
    <w:pPr>
      <w:ind w:left="851" w:right="851"/>
      <w:mirrorIndents/>
    </w:pPr>
    <w:rPr>
      <w:lang w:val="en-AU"/>
    </w:rPr>
  </w:style>
  <w:style w:type="character" w:customStyle="1" w:styleId="AbstractTitleChar">
    <w:name w:val="Abstract Title Char"/>
    <w:basedOn w:val="berschrift2Zchn"/>
    <w:link w:val="AbstractTitle"/>
    <w:rsid w:val="000B4E6E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en-AU"/>
    </w:rPr>
  </w:style>
  <w:style w:type="paragraph" w:customStyle="1" w:styleId="AuthorDateText">
    <w:name w:val="Author/Date Text"/>
    <w:basedOn w:val="Standard"/>
    <w:link w:val="AuthorDateTextChar"/>
    <w:qFormat/>
    <w:rsid w:val="000B4E6E"/>
    <w:pPr>
      <w:jc w:val="center"/>
    </w:pPr>
    <w:rPr>
      <w:spacing w:val="0"/>
      <w:sz w:val="24"/>
      <w:szCs w:val="24"/>
      <w:lang w:val="en-AU"/>
    </w:rPr>
  </w:style>
  <w:style w:type="character" w:customStyle="1" w:styleId="AbstractTextChar">
    <w:name w:val="Abstract Text Char"/>
    <w:basedOn w:val="Absatz-Standardschriftart"/>
    <w:link w:val="AbstractText"/>
    <w:rsid w:val="000B4E6E"/>
    <w:rPr>
      <w:rFonts w:ascii="LM Roman 12" w:hAnsi="LM Roman 12"/>
      <w:spacing w:val="-2"/>
      <w:kern w:val="22"/>
      <w:lang w:val="en-AU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35B"/>
    <w:pPr>
      <w:spacing w:after="0"/>
    </w:pPr>
    <w:rPr>
      <w:rFonts w:ascii="Tahoma" w:hAnsi="Tahoma" w:cs="Tahoma"/>
      <w:sz w:val="16"/>
      <w:szCs w:val="16"/>
    </w:rPr>
  </w:style>
  <w:style w:type="character" w:customStyle="1" w:styleId="AuthorDateTextChar">
    <w:name w:val="Author/Date Text Char"/>
    <w:basedOn w:val="Absatz-Standardschriftart"/>
    <w:link w:val="AuthorDateText"/>
    <w:rsid w:val="000B4E6E"/>
    <w:rPr>
      <w:rFonts w:ascii="LM Roman 12" w:hAnsi="LM Roman 12"/>
      <w:kern w:val="22"/>
      <w:sz w:val="24"/>
      <w:szCs w:val="24"/>
      <w:lang w:val="en-AU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35B"/>
    <w:rPr>
      <w:rFonts w:ascii="Tahoma" w:hAnsi="Tahoma" w:cs="Tahoma"/>
      <w:spacing w:val="-2"/>
      <w:kern w:val="22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C3432A"/>
  </w:style>
  <w:style w:type="paragraph" w:customStyle="1" w:styleId="PageHeader">
    <w:name w:val="Page Header"/>
    <w:basedOn w:val="Standard"/>
    <w:link w:val="PageHeaderChar"/>
    <w:qFormat/>
    <w:rsid w:val="000B4E6E"/>
    <w:pPr>
      <w:jc w:val="center"/>
    </w:pPr>
    <w:rPr>
      <w:smallCaps/>
      <w:spacing w:val="10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ageHeaderChar">
    <w:name w:val="Page Header Char"/>
    <w:basedOn w:val="Absatz-Standardschriftart"/>
    <w:link w:val="PageHeader"/>
    <w:rsid w:val="000B4E6E"/>
    <w:rPr>
      <w:rFonts w:ascii="LM Roman 12" w:hAnsi="LM Roman 12"/>
      <w:smallCaps/>
      <w:spacing w:val="10"/>
      <w:kern w:val="22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9524CC"/>
    <w:rPr>
      <w:spacing w:val="-2"/>
      <w:kern w:val="22"/>
    </w:rPr>
  </w:style>
  <w:style w:type="paragraph" w:styleId="Fuzeile">
    <w:name w:val="footer"/>
    <w:basedOn w:val="Standard"/>
    <w:link w:val="FuzeileZchn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524CC"/>
    <w:rPr>
      <w:spacing w:val="-2"/>
      <w:kern w:val="22"/>
    </w:rPr>
  </w:style>
  <w:style w:type="character" w:styleId="Platzhaltertext">
    <w:name w:val="Placeholder Text"/>
    <w:basedOn w:val="Absatz-Standardschriftart"/>
    <w:uiPriority w:val="99"/>
    <w:semiHidden/>
    <w:rsid w:val="00D84C1F"/>
    <w:rPr>
      <w:color w:val="808080"/>
    </w:rPr>
  </w:style>
  <w:style w:type="table" w:styleId="Tabellengitternetz">
    <w:name w:val="Table Grid"/>
    <w:basedOn w:val="NormaleTabelle"/>
    <w:uiPriority w:val="59"/>
    <w:rsid w:val="006F1E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4A72C6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72C6"/>
    <w:rPr>
      <w:rFonts w:ascii="LM Roman 12" w:hAnsi="LM Roman 12"/>
      <w:spacing w:val="-2"/>
      <w:kern w:val="22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72C6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25499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25499"/>
    <w:rPr>
      <w:rFonts w:ascii="LM Roman 12" w:hAnsi="LM Roman 12"/>
      <w:spacing w:val="-2"/>
      <w:kern w:val="22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D25499"/>
    <w:rPr>
      <w:vertAlign w:val="superscript"/>
    </w:rPr>
  </w:style>
  <w:style w:type="character" w:customStyle="1" w:styleId="author-a-z77z3v9z75z7z67zoz84zjz89zz77zz66zqcc">
    <w:name w:val="author-a-z77z3v9z75z7z67zoz84zjz89zz77zz66zqcc"/>
    <w:basedOn w:val="Absatz-Standardschriftart"/>
    <w:rsid w:val="00D25499"/>
  </w:style>
  <w:style w:type="character" w:styleId="Hyperlink">
    <w:name w:val="Hyperlink"/>
    <w:basedOn w:val="Absatz-Standardschriftart"/>
    <w:uiPriority w:val="99"/>
    <w:unhideWhenUsed/>
    <w:rsid w:val="00263B10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C4BEA"/>
    <w:pPr>
      <w:tabs>
        <w:tab w:val="left" w:pos="440"/>
        <w:tab w:val="right" w:leader="dot" w:pos="9017"/>
      </w:tabs>
      <w:spacing w:after="100"/>
    </w:pPr>
    <w:rPr>
      <w:rFonts w:cs="Open Sans"/>
      <w:b/>
      <w:noProof/>
      <w:sz w:val="24"/>
      <w:szCs w:val="24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CA41D4"/>
    <w:pPr>
      <w:spacing w:after="100"/>
      <w:ind w:left="2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153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153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1537"/>
    <w:rPr>
      <w:rFonts w:ascii="LM Roman 12" w:hAnsi="LM Roman 12"/>
      <w:spacing w:val="-2"/>
      <w:kern w:val="22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153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1537"/>
    <w:rPr>
      <w:rFonts w:ascii="LM Roman 12" w:hAnsi="LM Roman 12"/>
      <w:b/>
      <w:bCs/>
      <w:spacing w:val="-2"/>
      <w:kern w:val="22"/>
      <w:sz w:val="20"/>
      <w:szCs w:val="20"/>
    </w:rPr>
  </w:style>
  <w:style w:type="paragraph" w:customStyle="1" w:styleId="VerweisAbbildung">
    <w:name w:val="Verweis Abbildung"/>
    <w:basedOn w:val="Listenabsatz"/>
    <w:link w:val="VerweisAbbildungZchn"/>
    <w:qFormat/>
    <w:rsid w:val="007870A9"/>
    <w:pPr>
      <w:numPr>
        <w:ilvl w:val="1"/>
        <w:numId w:val="13"/>
      </w:numPr>
    </w:pPr>
    <w:rPr>
      <w:rFonts w:ascii="Calibri" w:hAnsi="Calibri" w:cs="Open Sans"/>
      <w:b/>
      <w:sz w:val="24"/>
      <w:szCs w:val="24"/>
      <w:lang w:val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870A9"/>
    <w:rPr>
      <w:rFonts w:ascii="LM Roman 12" w:hAnsi="LM Roman 12"/>
      <w:spacing w:val="-2"/>
      <w:kern w:val="22"/>
    </w:rPr>
  </w:style>
  <w:style w:type="character" w:customStyle="1" w:styleId="VerweisAbbildungZchn">
    <w:name w:val="Verweis Abbildung Zchn"/>
    <w:basedOn w:val="ListenabsatzZchn"/>
    <w:link w:val="VerweisAbbildung"/>
    <w:rsid w:val="007870A9"/>
    <w:rPr>
      <w:rFonts w:ascii="Calibri" w:hAnsi="Calibri" w:cs="Open Sans"/>
      <w:b/>
      <w:spacing w:val="-2"/>
      <w:kern w:val="22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sch\Documents\LaT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Pet</b:Tag>
    <b:SourceType>JournalArticle</b:SourceType>
    <b:Guid>{349BE7B9-BE31-4076-BF52-072EB7A709FE}</b:Guid>
    <b:Author>
      <b:Author>
        <b:NameList>
          <b:Person>
            <b:Last>Peterson</b:Last>
            <b:First>J.</b:First>
            <b:Middle>L.</b:Middle>
          </b:Person>
        </b:NameList>
      </b:Author>
    </b:Author>
    <b:Title>Petri Nets</b:Title>
    <b:JournalName>ACM Computing Surveys</b:JournalName>
    <b:Year>1977</b:Year>
    <b:Month>September</b:Month>
    <b:Pages>223-252</b:Pages>
    <b:Volume>9</b:Volume>
    <b:Issue>3</b:Issue>
    <b:RefOrder>3</b:RefOrder>
  </b:Source>
  <b:Source>
    <b:Tag>Feh91</b:Tag>
    <b:SourceType>JournalArticle</b:SourceType>
    <b:Guid>{64A44594-604E-471A-A531-F916586BDCBA}</b:Guid>
    <b:Author>
      <b:Author>
        <b:NameList>
          <b:Person>
            <b:Last>Fehling</b:Last>
            <b:First>R.</b:First>
          </b:Person>
        </b:NameList>
      </b:Author>
    </b:Author>
    <b:Title>A concept of hierarchical Petri nets with building blocks</b:Title>
    <b:JournalName>Lecture Notes in Computer Science</b:JournalName>
    <b:Year>1993</b:Year>
    <b:Pages>148-168</b:Pages>
    <b:Volume>674</b:Volume>
    <b:Publisher>Springer</b:Publisher>
    <b:RefOrder>4</b:RefOrder>
  </b:Source>
  <b:Source>
    <b:Tag>Mil82</b:Tag>
    <b:SourceType>Book</b:SourceType>
    <b:Guid>{C9B8A65E-AD30-4A84-8147-8B4F7A9E394D}</b:Guid>
    <b:Author>
      <b:Author>
        <b:NameList>
          <b:Person>
            <b:Last>Millner</b:Last>
            <b:First>R.</b:First>
          </b:Person>
        </b:NameList>
      </b:Author>
    </b:Author>
    <b:Title>A Calculus of Communicating Systems</b:Title>
    <b:Year>1982</b:Year>
    <b:Publisher>Springer</b:Publisher>
    <b:RefOrder>1</b:RefOrder>
  </b:Source>
  <b:Source>
    <b:Tag>Tau89</b:Tag>
    <b:SourceType>JournalArticle</b:SourceType>
    <b:Guid>{C50BE083-BD06-4FB0-B33A-5446B37A4970}</b:Guid>
    <b:Author>
      <b:Author>
        <b:NameList>
          <b:Person>
            <b:Last>Taubner</b:Last>
            <b:First>D.</b:First>
          </b:Person>
        </b:NameList>
      </b:Author>
    </b:Author>
    <b:Title>Finite representations of CCS and TCSP programs by automata and Petri nets</b:Title>
    <b:Year>1989</b:Year>
    <b:Publisher>Springer</b:Publisher>
    <b:JournalName>Lecture Notes In Computer Science</b:JournalName>
    <b:Pages>168</b:Pages>
    <b:Volume>369</b:Volume>
    <b:RefOrder>5</b:RefOrder>
  </b:Source>
  <b:Source>
    <b:Tag>Fer97</b:Tag>
    <b:SourceType>JournalArticle</b:SourceType>
    <b:Guid>{E185FD93-A358-450F-975E-5912D50112D1}</b:Guid>
    <b:Author>
      <b:Author>
        <b:NameList>
          <b:Person>
            <b:Last>Fernandes</b:Last>
            <b:First>J.</b:First>
            <b:Middle>M.</b:Middle>
          </b:Person>
        </b:NameList>
      </b:Author>
    </b:Author>
    <b:Title>VHDL generation from hierarchical petri net specifications of parallel controllers</b:Title>
    <b:JournalName>IEE Proceedings: Computers and Digital Techniques</b:JournalName>
    <b:Year>1997</b:Year>
    <b:Month>March</b:Month>
    <b:Pages>127-137</b:Pages>
    <b:Volume>144</b:Volume>
    <b:Issue>2</b:Issue>
    <b:RefOrder>6</b:RefOrder>
  </b:Source>
  <b:Source>
    <b:Tag>Mor91</b:Tag>
    <b:SourceType>Book</b:SourceType>
    <b:Guid>{1DFA02A3-3EE0-4BF9-BAEA-DF5F7A852DA1}</b:Guid>
    <b:Author>
      <b:Author>
        <b:NameList>
          <b:Person>
            <b:Last>Morley</b:Last>
            <b:First>M.</b:First>
            <b:Middle>J.</b:Middle>
          </b:Person>
        </b:NameList>
      </b:Author>
    </b:Author>
    <b:Title>Modelling British Rail's Interlocking Logic: Geographic Data Correctness</b:Title>
    <b:Year>1991</b:Year>
    <b:Publisher>LFCS Report Series: ECS-LFCS-91-186, Dept. Computer Science, University of Edinburgh</b:Publisher>
    <b:Month>November</b:Month>
    <b:JournalName>ECS-LFCS-91</b:JournalName>
    <b:RefOrder>2</b:RefOrder>
  </b:Source>
</b:Sources>
</file>

<file path=customXml/itemProps1.xml><?xml version="1.0" encoding="utf-8"?>
<ds:datastoreItem xmlns:ds="http://schemas.openxmlformats.org/officeDocument/2006/customXml" ds:itemID="{DDDC5EE5-974F-421D-8E44-8A9FAD02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LaTeX.dotx</Template>
  <TotalTime>0</TotalTime>
  <Pages>3</Pages>
  <Words>624</Words>
  <Characters>3932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IQB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Mensch</dc:creator>
  <cp:lastModifiedBy>Mensch</cp:lastModifiedBy>
  <cp:revision>11</cp:revision>
  <cp:lastPrinted>2019-12-20T07:28:00Z</cp:lastPrinted>
  <dcterms:created xsi:type="dcterms:W3CDTF">2019-12-20T07:09:00Z</dcterms:created>
  <dcterms:modified xsi:type="dcterms:W3CDTF">2019-12-22T08:49:00Z</dcterms:modified>
</cp:coreProperties>
</file>